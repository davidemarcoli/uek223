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BA21" w14:textId="38ACAC05" w:rsidR="00D62895" w:rsidRPr="00705115" w:rsidRDefault="00424780" w:rsidP="00D62895">
      <w:pPr>
        <w:pStyle w:val="Titel"/>
        <w:spacing w:after="1000"/>
        <w:jc w:val="both"/>
        <w:rPr>
          <w:sz w:val="36"/>
          <w:szCs w:val="36"/>
        </w:rPr>
      </w:pPr>
      <w:sdt>
        <w:sdtPr>
          <w:rPr>
            <w:sz w:val="36"/>
            <w:szCs w:val="36"/>
          </w:rPr>
          <w:alias w:val="Titel"/>
          <w:tag w:val=""/>
          <w:id w:val="-933740756"/>
          <w:placeholder>
            <w:docPart w:val="D2AED0216D4C4E7BBFC7F785BC67D4A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74537">
            <w:rPr>
              <w:sz w:val="36"/>
              <w:szCs w:val="36"/>
            </w:rPr>
            <w:t>ueK 223</w:t>
          </w:r>
        </w:sdtContent>
      </w:sdt>
    </w:p>
    <w:p w14:paraId="50136565" w14:textId="4F3E67B0" w:rsidR="00D62895" w:rsidRPr="00705115" w:rsidRDefault="007569A8" w:rsidP="007569A8">
      <w:pPr>
        <w:pStyle w:val="UntertitelnichtIndexiert"/>
      </w:pPr>
      <w:r w:rsidRPr="00705115">
        <w:t xml:space="preserve">Thema: </w:t>
      </w:r>
      <w:sdt>
        <w:sdtPr>
          <w:rPr>
            <w:rFonts w:asciiTheme="minorHAnsi" w:eastAsia="Times New Roman" w:hAnsiTheme="minorHAnsi" w:cstheme="minorHAnsi"/>
            <w:color w:val="333333"/>
            <w:sz w:val="28"/>
            <w:szCs w:val="28"/>
            <w:lang w:eastAsia="de-DE"/>
          </w:rPr>
          <w:alias w:val="Betreff"/>
          <w:tag w:val=""/>
          <w:id w:val="687183049"/>
          <w:placeholder>
            <w:docPart w:val="6BD861D10E4F4BB38358C852FA71A7B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D74537">
            <w:rPr>
              <w:rFonts w:asciiTheme="minorHAnsi" w:eastAsia="Times New Roman" w:hAnsiTheme="minorHAnsi" w:cstheme="minorHAnsi"/>
              <w:color w:val="333333"/>
              <w:sz w:val="28"/>
              <w:szCs w:val="28"/>
              <w:lang w:eastAsia="de-DE"/>
            </w:rPr>
            <w:t>Multi-User-Applikationen objektorientiert realisieren</w:t>
          </w:r>
        </w:sdtContent>
      </w:sdt>
    </w:p>
    <w:p w14:paraId="1325B2A1" w14:textId="77777777" w:rsidR="00D62895" w:rsidRPr="00705115" w:rsidRDefault="00D62895" w:rsidP="00F12074">
      <w:pPr>
        <w:pStyle w:val="UntertitelnichtIndexiert"/>
      </w:pPr>
      <w:r w:rsidRPr="00705115">
        <w:t>Dokumentinformationen</w:t>
      </w:r>
    </w:p>
    <w:p w14:paraId="28428349" w14:textId="44402751" w:rsidR="00D62895" w:rsidRPr="0070511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 w:rsidRPr="00705115">
        <w:rPr>
          <w:sz w:val="20"/>
          <w:szCs w:val="20"/>
        </w:rPr>
        <w:t>Dateiname:</w:t>
      </w:r>
      <w:r w:rsidRPr="00705115">
        <w:rPr>
          <w:sz w:val="20"/>
          <w:szCs w:val="20"/>
        </w:rPr>
        <w:tab/>
      </w:r>
      <w:r w:rsidR="00DB6827">
        <w:rPr>
          <w:sz w:val="20"/>
          <w:szCs w:val="20"/>
        </w:rPr>
        <w:t>M153</w:t>
      </w:r>
      <w:r w:rsidR="005F7457" w:rsidRPr="00705115">
        <w:rPr>
          <w:sz w:val="20"/>
          <w:szCs w:val="20"/>
        </w:rPr>
        <w:t>_</w:t>
      </w:r>
      <w:r w:rsidR="00DB6827">
        <w:rPr>
          <w:sz w:val="20"/>
          <w:szCs w:val="20"/>
        </w:rPr>
        <w:t>Datenbank-Dokumentation</w:t>
      </w:r>
      <w:r w:rsidR="005F7457" w:rsidRPr="00705115">
        <w:rPr>
          <w:sz w:val="20"/>
          <w:szCs w:val="20"/>
        </w:rPr>
        <w:t>.docx</w:t>
      </w:r>
    </w:p>
    <w:p w14:paraId="1AB35539" w14:textId="4C16ADCE" w:rsidR="00D62895" w:rsidRPr="0070511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 w:rsidRPr="00705115">
        <w:rPr>
          <w:sz w:val="20"/>
          <w:szCs w:val="20"/>
        </w:rPr>
        <w:t>Speicherdatum:</w:t>
      </w:r>
      <w:r w:rsidRPr="00705115">
        <w:rPr>
          <w:sz w:val="20"/>
          <w:szCs w:val="20"/>
        </w:rPr>
        <w:tab/>
      </w:r>
      <w:r w:rsidR="005135D4" w:rsidRPr="00705115">
        <w:rPr>
          <w:sz w:val="20"/>
          <w:szCs w:val="20"/>
        </w:rPr>
        <w:fldChar w:fldCharType="begin"/>
      </w:r>
      <w:r w:rsidR="005135D4" w:rsidRPr="00705115">
        <w:rPr>
          <w:sz w:val="20"/>
          <w:szCs w:val="20"/>
        </w:rPr>
        <w:instrText xml:space="preserve"> TIME \@ "dd.MM.yyyy" </w:instrText>
      </w:r>
      <w:r w:rsidR="005135D4" w:rsidRPr="00705115">
        <w:rPr>
          <w:sz w:val="20"/>
          <w:szCs w:val="20"/>
        </w:rPr>
        <w:fldChar w:fldCharType="separate"/>
      </w:r>
      <w:r w:rsidR="00D74537">
        <w:rPr>
          <w:noProof/>
          <w:sz w:val="20"/>
          <w:szCs w:val="20"/>
        </w:rPr>
        <w:t>23.02.2022</w:t>
      </w:r>
      <w:r w:rsidR="005135D4" w:rsidRPr="00705115">
        <w:rPr>
          <w:sz w:val="20"/>
          <w:szCs w:val="20"/>
        </w:rPr>
        <w:fldChar w:fldCharType="end"/>
      </w:r>
    </w:p>
    <w:p w14:paraId="6CD92D0B" w14:textId="77777777" w:rsidR="00D62895" w:rsidRPr="00705115" w:rsidRDefault="00D62895" w:rsidP="00F12074">
      <w:pPr>
        <w:pStyle w:val="UntertitelnichtIndexiert"/>
      </w:pPr>
      <w:r w:rsidRPr="00705115">
        <w:t>Autoreninformationen</w:t>
      </w:r>
    </w:p>
    <w:p w14:paraId="7704BA5F" w14:textId="1448B94F" w:rsidR="00D62895" w:rsidRPr="00705115" w:rsidRDefault="00D62895" w:rsidP="00E100F4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 w:rsidRPr="00705115">
        <w:rPr>
          <w:sz w:val="20"/>
          <w:szCs w:val="20"/>
        </w:rPr>
        <w:t>Autor</w:t>
      </w:r>
      <w:r w:rsidR="005F7457" w:rsidRPr="00705115">
        <w:rPr>
          <w:sz w:val="20"/>
          <w:szCs w:val="20"/>
        </w:rPr>
        <w:t>en</w:t>
      </w:r>
      <w:r w:rsidRPr="00705115">
        <w:rPr>
          <w:sz w:val="20"/>
          <w:szCs w:val="20"/>
        </w:rPr>
        <w:t>:</w:t>
      </w:r>
      <w:r w:rsidRPr="00705115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Autor"/>
          <w:tag w:val=""/>
          <w:id w:val="2028292643"/>
          <w:placeholder>
            <w:docPart w:val="5A996AC7D2474A2CBA33C382C068F15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F7457" w:rsidRPr="00705115">
            <w:rPr>
              <w:sz w:val="20"/>
              <w:szCs w:val="20"/>
            </w:rPr>
            <w:t xml:space="preserve">Andrin Klarer, </w:t>
          </w:r>
          <w:r w:rsidR="00D74537">
            <w:rPr>
              <w:sz w:val="20"/>
              <w:szCs w:val="20"/>
            </w:rPr>
            <w:t>Davide Marcoli</w:t>
          </w:r>
        </w:sdtContent>
      </w:sdt>
    </w:p>
    <w:p w14:paraId="0B6EC128" w14:textId="77777777" w:rsidR="00D62895" w:rsidRPr="00705115" w:rsidRDefault="00D62895" w:rsidP="00D62895">
      <w:pPr>
        <w:spacing w:after="200" w:line="276" w:lineRule="auto"/>
        <w:sectPr w:rsidR="00D62895" w:rsidRPr="00705115" w:rsidSect="004A71A0">
          <w:headerReference w:type="default" r:id="rId12"/>
          <w:footerReference w:type="default" r:id="rId13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2778803B" w14:textId="40D1601A" w:rsidR="00256C5E" w:rsidRPr="00705115" w:rsidRDefault="00F12074" w:rsidP="00256C5E">
      <w:pPr>
        <w:pStyle w:val="UntertitelnichtIndexiert"/>
      </w:pPr>
      <w:r w:rsidRPr="00705115">
        <w:lastRenderedPageBreak/>
        <w:t>Inhaltsverzeichnis</w:t>
      </w:r>
    </w:p>
    <w:p w14:paraId="05A09FF4" w14:textId="5F3088EE" w:rsidR="00675CFA" w:rsidRDefault="00F3181C">
      <w:pPr>
        <w:pStyle w:val="Verzeichnis1"/>
        <w:rPr>
          <w:rFonts w:asciiTheme="minorHAnsi" w:hAnsiTheme="minorHAnsi"/>
          <w:sz w:val="22"/>
        </w:rPr>
      </w:pPr>
      <w:r w:rsidRPr="00705115">
        <w:fldChar w:fldCharType="begin"/>
      </w:r>
      <w:r w:rsidRPr="00705115">
        <w:instrText xml:space="preserve"> TOC \o "1-2" \h \z \t "Untertitel;1" </w:instrText>
      </w:r>
      <w:r w:rsidRPr="00705115">
        <w:fldChar w:fldCharType="separate"/>
      </w:r>
      <w:hyperlink w:anchor="_Toc94603442" w:history="1">
        <w:r w:rsidR="00675CFA" w:rsidRPr="00796D92">
          <w:rPr>
            <w:rStyle w:val="Hyperlink"/>
          </w:rPr>
          <w:t>Abbildungsverzeichnis</w:t>
        </w:r>
        <w:r w:rsidR="00675CFA">
          <w:rPr>
            <w:webHidden/>
          </w:rPr>
          <w:tab/>
        </w:r>
        <w:r w:rsidR="00675CFA">
          <w:rPr>
            <w:webHidden/>
          </w:rPr>
          <w:fldChar w:fldCharType="begin"/>
        </w:r>
        <w:r w:rsidR="00675CFA">
          <w:rPr>
            <w:webHidden/>
          </w:rPr>
          <w:instrText xml:space="preserve"> PAGEREF _Toc94603442 \h </w:instrText>
        </w:r>
        <w:r w:rsidR="00675CFA">
          <w:rPr>
            <w:webHidden/>
          </w:rPr>
        </w:r>
        <w:r w:rsidR="00675CFA">
          <w:rPr>
            <w:webHidden/>
          </w:rPr>
          <w:fldChar w:fldCharType="separate"/>
        </w:r>
        <w:r w:rsidR="00675CFA">
          <w:rPr>
            <w:webHidden/>
          </w:rPr>
          <w:t>2</w:t>
        </w:r>
        <w:r w:rsidR="00675CFA">
          <w:rPr>
            <w:webHidden/>
          </w:rPr>
          <w:fldChar w:fldCharType="end"/>
        </w:r>
      </w:hyperlink>
    </w:p>
    <w:p w14:paraId="7E24FFC5" w14:textId="52F4FFCA" w:rsidR="00675CFA" w:rsidRDefault="00424780">
      <w:pPr>
        <w:pStyle w:val="Verzeichnis1"/>
        <w:rPr>
          <w:rFonts w:asciiTheme="minorHAnsi" w:hAnsiTheme="minorHAnsi"/>
          <w:sz w:val="22"/>
        </w:rPr>
      </w:pPr>
      <w:hyperlink w:anchor="_Toc94603443" w:history="1">
        <w:r w:rsidR="00675CFA" w:rsidRPr="00796D92">
          <w:rPr>
            <w:rStyle w:val="Hyperlink"/>
          </w:rPr>
          <w:t>Tabellenverzeichnis</w:t>
        </w:r>
        <w:r w:rsidR="00675CFA">
          <w:rPr>
            <w:webHidden/>
          </w:rPr>
          <w:tab/>
        </w:r>
        <w:r w:rsidR="00675CFA">
          <w:rPr>
            <w:webHidden/>
          </w:rPr>
          <w:fldChar w:fldCharType="begin"/>
        </w:r>
        <w:r w:rsidR="00675CFA">
          <w:rPr>
            <w:webHidden/>
          </w:rPr>
          <w:instrText xml:space="preserve"> PAGEREF _Toc94603443 \h </w:instrText>
        </w:r>
        <w:r w:rsidR="00675CFA">
          <w:rPr>
            <w:webHidden/>
          </w:rPr>
        </w:r>
        <w:r w:rsidR="00675CFA">
          <w:rPr>
            <w:webHidden/>
          </w:rPr>
          <w:fldChar w:fldCharType="separate"/>
        </w:r>
        <w:r w:rsidR="00675CFA">
          <w:rPr>
            <w:webHidden/>
          </w:rPr>
          <w:t>2</w:t>
        </w:r>
        <w:r w:rsidR="00675CFA">
          <w:rPr>
            <w:webHidden/>
          </w:rPr>
          <w:fldChar w:fldCharType="end"/>
        </w:r>
      </w:hyperlink>
    </w:p>
    <w:p w14:paraId="6C75283E" w14:textId="4286B2CE" w:rsidR="00675CFA" w:rsidRDefault="00424780">
      <w:pPr>
        <w:pStyle w:val="Verzeichnis1"/>
        <w:rPr>
          <w:rFonts w:asciiTheme="minorHAnsi" w:hAnsiTheme="minorHAnsi"/>
          <w:sz w:val="22"/>
        </w:rPr>
      </w:pPr>
      <w:hyperlink w:anchor="_Toc94603444" w:history="1">
        <w:r w:rsidR="00675CFA" w:rsidRPr="00796D92">
          <w:rPr>
            <w:rStyle w:val="Hyperlink"/>
          </w:rPr>
          <w:t>1</w:t>
        </w:r>
        <w:r w:rsidR="00675CFA">
          <w:rPr>
            <w:rFonts w:asciiTheme="minorHAnsi" w:hAnsiTheme="minorHAnsi"/>
            <w:sz w:val="22"/>
          </w:rPr>
          <w:tab/>
        </w:r>
        <w:r w:rsidR="00675CFA" w:rsidRPr="00796D92">
          <w:rPr>
            <w:rStyle w:val="Hyperlink"/>
          </w:rPr>
          <w:t>Einleitung</w:t>
        </w:r>
        <w:r w:rsidR="00675CFA">
          <w:rPr>
            <w:webHidden/>
          </w:rPr>
          <w:tab/>
        </w:r>
        <w:r w:rsidR="00675CFA">
          <w:rPr>
            <w:webHidden/>
          </w:rPr>
          <w:fldChar w:fldCharType="begin"/>
        </w:r>
        <w:r w:rsidR="00675CFA">
          <w:rPr>
            <w:webHidden/>
          </w:rPr>
          <w:instrText xml:space="preserve"> PAGEREF _Toc94603444 \h </w:instrText>
        </w:r>
        <w:r w:rsidR="00675CFA">
          <w:rPr>
            <w:webHidden/>
          </w:rPr>
        </w:r>
        <w:r w:rsidR="00675CFA">
          <w:rPr>
            <w:webHidden/>
          </w:rPr>
          <w:fldChar w:fldCharType="separate"/>
        </w:r>
        <w:r w:rsidR="00675CFA">
          <w:rPr>
            <w:webHidden/>
          </w:rPr>
          <w:t>3</w:t>
        </w:r>
        <w:r w:rsidR="00675CFA">
          <w:rPr>
            <w:webHidden/>
          </w:rPr>
          <w:fldChar w:fldCharType="end"/>
        </w:r>
      </w:hyperlink>
    </w:p>
    <w:p w14:paraId="6595C024" w14:textId="51177052" w:rsidR="00675CFA" w:rsidRDefault="00424780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94603445" w:history="1">
        <w:r w:rsidR="00675CFA" w:rsidRPr="00796D92">
          <w:rPr>
            <w:rStyle w:val="Hyperlink"/>
            <w:rFonts w:cs="Arial"/>
            <w:noProof/>
          </w:rPr>
          <w:t>1.1</w:t>
        </w:r>
        <w:r w:rsidR="00675CFA">
          <w:rPr>
            <w:rFonts w:asciiTheme="minorHAnsi" w:hAnsiTheme="minorHAnsi"/>
            <w:noProof/>
            <w:sz w:val="22"/>
          </w:rPr>
          <w:tab/>
        </w:r>
        <w:r w:rsidR="00675CFA" w:rsidRPr="00796D92">
          <w:rPr>
            <w:rStyle w:val="Hyperlink"/>
            <w:rFonts w:cs="Arial"/>
            <w:noProof/>
          </w:rPr>
          <w:t>Sinn und Zweck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_Toc94603445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3</w:t>
        </w:r>
        <w:r w:rsidR="00675CFA">
          <w:rPr>
            <w:noProof/>
            <w:webHidden/>
          </w:rPr>
          <w:fldChar w:fldCharType="end"/>
        </w:r>
      </w:hyperlink>
    </w:p>
    <w:p w14:paraId="3CF91B64" w14:textId="4C71BA5C" w:rsidR="00675CFA" w:rsidRDefault="00424780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94603446" w:history="1">
        <w:r w:rsidR="00675CFA" w:rsidRPr="00796D92">
          <w:rPr>
            <w:rStyle w:val="Hyperlink"/>
            <w:noProof/>
          </w:rPr>
          <w:t>1.2</w:t>
        </w:r>
        <w:r w:rsidR="00675CFA">
          <w:rPr>
            <w:rFonts w:asciiTheme="minorHAnsi" w:hAnsiTheme="minorHAnsi"/>
            <w:noProof/>
            <w:sz w:val="22"/>
          </w:rPr>
          <w:tab/>
        </w:r>
        <w:r w:rsidR="00675CFA" w:rsidRPr="00796D92">
          <w:rPr>
            <w:rStyle w:val="Hyperlink"/>
            <w:noProof/>
          </w:rPr>
          <w:t>Problemstellung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_Toc94603446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3</w:t>
        </w:r>
        <w:r w:rsidR="00675CFA">
          <w:rPr>
            <w:noProof/>
            <w:webHidden/>
          </w:rPr>
          <w:fldChar w:fldCharType="end"/>
        </w:r>
      </w:hyperlink>
    </w:p>
    <w:p w14:paraId="3B9C9DE6" w14:textId="10B808EE" w:rsidR="00675CFA" w:rsidRDefault="00424780">
      <w:pPr>
        <w:pStyle w:val="Verzeichnis1"/>
        <w:rPr>
          <w:rFonts w:asciiTheme="minorHAnsi" w:hAnsiTheme="minorHAnsi"/>
          <w:sz w:val="22"/>
        </w:rPr>
      </w:pPr>
      <w:hyperlink w:anchor="_Toc94603447" w:history="1">
        <w:r w:rsidR="00675CFA" w:rsidRPr="00796D92">
          <w:rPr>
            <w:rStyle w:val="Hyperlink"/>
          </w:rPr>
          <w:t>2</w:t>
        </w:r>
        <w:r w:rsidR="00675CFA">
          <w:rPr>
            <w:rFonts w:asciiTheme="minorHAnsi" w:hAnsiTheme="minorHAnsi"/>
            <w:sz w:val="22"/>
          </w:rPr>
          <w:tab/>
        </w:r>
        <w:r w:rsidR="00675CFA" w:rsidRPr="00796D92">
          <w:rPr>
            <w:rStyle w:val="Hyperlink"/>
          </w:rPr>
          <w:t>Planung</w:t>
        </w:r>
        <w:r w:rsidR="00675CFA">
          <w:rPr>
            <w:webHidden/>
          </w:rPr>
          <w:tab/>
        </w:r>
        <w:r w:rsidR="00675CFA">
          <w:rPr>
            <w:webHidden/>
          </w:rPr>
          <w:fldChar w:fldCharType="begin"/>
        </w:r>
        <w:r w:rsidR="00675CFA">
          <w:rPr>
            <w:webHidden/>
          </w:rPr>
          <w:instrText xml:space="preserve"> PAGEREF _Toc94603447 \h </w:instrText>
        </w:r>
        <w:r w:rsidR="00675CFA">
          <w:rPr>
            <w:webHidden/>
          </w:rPr>
        </w:r>
        <w:r w:rsidR="00675CFA">
          <w:rPr>
            <w:webHidden/>
          </w:rPr>
          <w:fldChar w:fldCharType="separate"/>
        </w:r>
        <w:r w:rsidR="00675CFA">
          <w:rPr>
            <w:webHidden/>
          </w:rPr>
          <w:t>3</w:t>
        </w:r>
        <w:r w:rsidR="00675CFA">
          <w:rPr>
            <w:webHidden/>
          </w:rPr>
          <w:fldChar w:fldCharType="end"/>
        </w:r>
      </w:hyperlink>
    </w:p>
    <w:p w14:paraId="026260D7" w14:textId="38643175" w:rsidR="00675CFA" w:rsidRDefault="00424780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94603448" w:history="1">
        <w:r w:rsidR="00675CFA" w:rsidRPr="00796D92">
          <w:rPr>
            <w:rStyle w:val="Hyperlink"/>
            <w:noProof/>
          </w:rPr>
          <w:t>2.1</w:t>
        </w:r>
        <w:r w:rsidR="00675CFA">
          <w:rPr>
            <w:rFonts w:asciiTheme="minorHAnsi" w:hAnsiTheme="minorHAnsi"/>
            <w:noProof/>
            <w:sz w:val="22"/>
          </w:rPr>
          <w:tab/>
        </w:r>
        <w:r w:rsidR="00675CFA" w:rsidRPr="00796D92">
          <w:rPr>
            <w:rStyle w:val="Hyperlink"/>
            <w:noProof/>
          </w:rPr>
          <w:t>Anforderungsanalyse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_Toc94603448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3</w:t>
        </w:r>
        <w:r w:rsidR="00675CFA">
          <w:rPr>
            <w:noProof/>
            <w:webHidden/>
          </w:rPr>
          <w:fldChar w:fldCharType="end"/>
        </w:r>
      </w:hyperlink>
    </w:p>
    <w:p w14:paraId="1329DB3F" w14:textId="29847DE7" w:rsidR="00675CFA" w:rsidRDefault="00424780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94603449" w:history="1">
        <w:r w:rsidR="00675CFA" w:rsidRPr="00796D92">
          <w:rPr>
            <w:rStyle w:val="Hyperlink"/>
            <w:noProof/>
          </w:rPr>
          <w:t>2.2</w:t>
        </w:r>
        <w:r w:rsidR="00675CFA">
          <w:rPr>
            <w:rFonts w:asciiTheme="minorHAnsi" w:hAnsiTheme="minorHAnsi"/>
            <w:noProof/>
            <w:sz w:val="22"/>
          </w:rPr>
          <w:tab/>
        </w:r>
        <w:r w:rsidR="00675CFA" w:rsidRPr="00796D92">
          <w:rPr>
            <w:rStyle w:val="Hyperlink"/>
            <w:noProof/>
          </w:rPr>
          <w:t>Terminplanung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_Toc94603449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4</w:t>
        </w:r>
        <w:r w:rsidR="00675CFA">
          <w:rPr>
            <w:noProof/>
            <w:webHidden/>
          </w:rPr>
          <w:fldChar w:fldCharType="end"/>
        </w:r>
      </w:hyperlink>
    </w:p>
    <w:p w14:paraId="47CCA9C6" w14:textId="516C2405" w:rsidR="00675CFA" w:rsidRDefault="00424780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94603450" w:history="1">
        <w:r w:rsidR="00675CFA" w:rsidRPr="00796D92">
          <w:rPr>
            <w:rStyle w:val="Hyperlink"/>
            <w:noProof/>
          </w:rPr>
          <w:t>2.3</w:t>
        </w:r>
        <w:r w:rsidR="00675CFA">
          <w:rPr>
            <w:rFonts w:asciiTheme="minorHAnsi" w:hAnsiTheme="minorHAnsi"/>
            <w:noProof/>
            <w:sz w:val="22"/>
          </w:rPr>
          <w:tab/>
        </w:r>
        <w:r w:rsidR="00675CFA" w:rsidRPr="00796D92">
          <w:rPr>
            <w:rStyle w:val="Hyperlink"/>
            <w:noProof/>
          </w:rPr>
          <w:t>Vorgehensweise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_Toc94603450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4</w:t>
        </w:r>
        <w:r w:rsidR="00675CFA">
          <w:rPr>
            <w:noProof/>
            <w:webHidden/>
          </w:rPr>
          <w:fldChar w:fldCharType="end"/>
        </w:r>
      </w:hyperlink>
    </w:p>
    <w:p w14:paraId="1199F004" w14:textId="4A62BDCC" w:rsidR="00675CFA" w:rsidRDefault="00424780">
      <w:pPr>
        <w:pStyle w:val="Verzeichnis1"/>
        <w:rPr>
          <w:rFonts w:asciiTheme="minorHAnsi" w:hAnsiTheme="minorHAnsi"/>
          <w:sz w:val="22"/>
        </w:rPr>
      </w:pPr>
      <w:hyperlink w:anchor="_Toc94603451" w:history="1">
        <w:r w:rsidR="00675CFA" w:rsidRPr="00796D92">
          <w:rPr>
            <w:rStyle w:val="Hyperlink"/>
          </w:rPr>
          <w:t>3</w:t>
        </w:r>
        <w:r w:rsidR="00675CFA">
          <w:rPr>
            <w:rFonts w:asciiTheme="minorHAnsi" w:hAnsiTheme="minorHAnsi"/>
            <w:sz w:val="22"/>
          </w:rPr>
          <w:tab/>
        </w:r>
        <w:r w:rsidR="00675CFA" w:rsidRPr="00796D92">
          <w:rPr>
            <w:rStyle w:val="Hyperlink"/>
          </w:rPr>
          <w:t>Technisches Handbuch</w:t>
        </w:r>
        <w:r w:rsidR="00675CFA">
          <w:rPr>
            <w:webHidden/>
          </w:rPr>
          <w:tab/>
        </w:r>
        <w:r w:rsidR="00675CFA">
          <w:rPr>
            <w:webHidden/>
          </w:rPr>
          <w:fldChar w:fldCharType="begin"/>
        </w:r>
        <w:r w:rsidR="00675CFA">
          <w:rPr>
            <w:webHidden/>
          </w:rPr>
          <w:instrText xml:space="preserve"> PAGEREF _Toc94603451 \h </w:instrText>
        </w:r>
        <w:r w:rsidR="00675CFA">
          <w:rPr>
            <w:webHidden/>
          </w:rPr>
        </w:r>
        <w:r w:rsidR="00675CFA">
          <w:rPr>
            <w:webHidden/>
          </w:rPr>
          <w:fldChar w:fldCharType="separate"/>
        </w:r>
        <w:r w:rsidR="00675CFA">
          <w:rPr>
            <w:webHidden/>
          </w:rPr>
          <w:t>5</w:t>
        </w:r>
        <w:r w:rsidR="00675CFA">
          <w:rPr>
            <w:webHidden/>
          </w:rPr>
          <w:fldChar w:fldCharType="end"/>
        </w:r>
      </w:hyperlink>
    </w:p>
    <w:p w14:paraId="5999902F" w14:textId="49D97361" w:rsidR="00675CFA" w:rsidRDefault="00424780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94603452" w:history="1">
        <w:r w:rsidR="00675CFA" w:rsidRPr="00796D92">
          <w:rPr>
            <w:rStyle w:val="Hyperlink"/>
            <w:noProof/>
          </w:rPr>
          <w:t>3.1</w:t>
        </w:r>
        <w:r w:rsidR="00675CFA">
          <w:rPr>
            <w:rFonts w:asciiTheme="minorHAnsi" w:hAnsiTheme="minorHAnsi"/>
            <w:noProof/>
            <w:sz w:val="22"/>
          </w:rPr>
          <w:tab/>
        </w:r>
        <w:r w:rsidR="00675CFA" w:rsidRPr="00796D92">
          <w:rPr>
            <w:rStyle w:val="Hyperlink"/>
            <w:noProof/>
          </w:rPr>
          <w:t>Views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_Toc94603452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5</w:t>
        </w:r>
        <w:r w:rsidR="00675CFA">
          <w:rPr>
            <w:noProof/>
            <w:webHidden/>
          </w:rPr>
          <w:fldChar w:fldCharType="end"/>
        </w:r>
      </w:hyperlink>
    </w:p>
    <w:p w14:paraId="733D46E5" w14:textId="247C7437" w:rsidR="00675CFA" w:rsidRDefault="00424780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94603453" w:history="1">
        <w:r w:rsidR="00675CFA" w:rsidRPr="00796D92">
          <w:rPr>
            <w:rStyle w:val="Hyperlink"/>
            <w:noProof/>
          </w:rPr>
          <w:t>3.2</w:t>
        </w:r>
        <w:r w:rsidR="00675CFA">
          <w:rPr>
            <w:rFonts w:asciiTheme="minorHAnsi" w:hAnsiTheme="minorHAnsi"/>
            <w:noProof/>
            <w:sz w:val="22"/>
          </w:rPr>
          <w:tab/>
        </w:r>
        <w:r w:rsidR="00675CFA" w:rsidRPr="00796D92">
          <w:rPr>
            <w:rStyle w:val="Hyperlink"/>
            <w:noProof/>
          </w:rPr>
          <w:t>Stored Procedures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_Toc94603453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5</w:t>
        </w:r>
        <w:r w:rsidR="00675CFA">
          <w:rPr>
            <w:noProof/>
            <w:webHidden/>
          </w:rPr>
          <w:fldChar w:fldCharType="end"/>
        </w:r>
      </w:hyperlink>
    </w:p>
    <w:p w14:paraId="10D5A7A5" w14:textId="752C4929" w:rsidR="00675CFA" w:rsidRDefault="00424780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94603454" w:history="1">
        <w:r w:rsidR="00675CFA" w:rsidRPr="00796D92">
          <w:rPr>
            <w:rStyle w:val="Hyperlink"/>
            <w:noProof/>
          </w:rPr>
          <w:t>3.3</w:t>
        </w:r>
        <w:r w:rsidR="00675CFA">
          <w:rPr>
            <w:rFonts w:asciiTheme="minorHAnsi" w:hAnsiTheme="minorHAnsi"/>
            <w:noProof/>
            <w:sz w:val="22"/>
          </w:rPr>
          <w:tab/>
        </w:r>
        <w:r w:rsidR="00675CFA" w:rsidRPr="00796D92">
          <w:rPr>
            <w:rStyle w:val="Hyperlink"/>
            <w:noProof/>
          </w:rPr>
          <w:t>Trigger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_Toc94603454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6</w:t>
        </w:r>
        <w:r w:rsidR="00675CFA">
          <w:rPr>
            <w:noProof/>
            <w:webHidden/>
          </w:rPr>
          <w:fldChar w:fldCharType="end"/>
        </w:r>
      </w:hyperlink>
    </w:p>
    <w:p w14:paraId="6F8D2082" w14:textId="309B8795" w:rsidR="00675CFA" w:rsidRDefault="00424780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94603455" w:history="1">
        <w:r w:rsidR="00675CFA" w:rsidRPr="00796D92">
          <w:rPr>
            <w:rStyle w:val="Hyperlink"/>
            <w:noProof/>
          </w:rPr>
          <w:t>3.4</w:t>
        </w:r>
        <w:r w:rsidR="00675CFA">
          <w:rPr>
            <w:rFonts w:asciiTheme="minorHAnsi" w:hAnsiTheme="minorHAnsi"/>
            <w:noProof/>
            <w:sz w:val="22"/>
          </w:rPr>
          <w:tab/>
        </w:r>
        <w:r w:rsidR="00675CFA" w:rsidRPr="00796D92">
          <w:rPr>
            <w:rStyle w:val="Hyperlink"/>
            <w:noProof/>
          </w:rPr>
          <w:t>Index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_Toc94603455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6</w:t>
        </w:r>
        <w:r w:rsidR="00675CFA">
          <w:rPr>
            <w:noProof/>
            <w:webHidden/>
          </w:rPr>
          <w:fldChar w:fldCharType="end"/>
        </w:r>
      </w:hyperlink>
    </w:p>
    <w:p w14:paraId="14250494" w14:textId="792D57DC" w:rsidR="00675CFA" w:rsidRDefault="00424780">
      <w:pPr>
        <w:pStyle w:val="Verzeichnis1"/>
        <w:rPr>
          <w:rFonts w:asciiTheme="minorHAnsi" w:hAnsiTheme="minorHAnsi"/>
          <w:sz w:val="22"/>
        </w:rPr>
      </w:pPr>
      <w:hyperlink w:anchor="_Toc94603456" w:history="1">
        <w:r w:rsidR="00675CFA" w:rsidRPr="00796D92">
          <w:rPr>
            <w:rStyle w:val="Hyperlink"/>
          </w:rPr>
          <w:t>4</w:t>
        </w:r>
        <w:r w:rsidR="00675CFA">
          <w:rPr>
            <w:rFonts w:asciiTheme="minorHAnsi" w:hAnsiTheme="minorHAnsi"/>
            <w:sz w:val="22"/>
          </w:rPr>
          <w:tab/>
        </w:r>
        <w:r w:rsidR="00675CFA" w:rsidRPr="00796D92">
          <w:rPr>
            <w:rStyle w:val="Hyperlink"/>
          </w:rPr>
          <w:t>ERM/ERM</w:t>
        </w:r>
        <w:r w:rsidR="00675CFA">
          <w:rPr>
            <w:webHidden/>
          </w:rPr>
          <w:tab/>
        </w:r>
        <w:r w:rsidR="00675CFA">
          <w:rPr>
            <w:webHidden/>
          </w:rPr>
          <w:fldChar w:fldCharType="begin"/>
        </w:r>
        <w:r w:rsidR="00675CFA">
          <w:rPr>
            <w:webHidden/>
          </w:rPr>
          <w:instrText xml:space="preserve"> PAGEREF _Toc94603456 \h </w:instrText>
        </w:r>
        <w:r w:rsidR="00675CFA">
          <w:rPr>
            <w:webHidden/>
          </w:rPr>
        </w:r>
        <w:r w:rsidR="00675CFA">
          <w:rPr>
            <w:webHidden/>
          </w:rPr>
          <w:fldChar w:fldCharType="separate"/>
        </w:r>
        <w:r w:rsidR="00675CFA">
          <w:rPr>
            <w:webHidden/>
          </w:rPr>
          <w:t>7</w:t>
        </w:r>
        <w:r w:rsidR="00675CFA">
          <w:rPr>
            <w:webHidden/>
          </w:rPr>
          <w:fldChar w:fldCharType="end"/>
        </w:r>
      </w:hyperlink>
    </w:p>
    <w:p w14:paraId="6B2D643A" w14:textId="58A54A97" w:rsidR="00675CFA" w:rsidRDefault="00424780">
      <w:pPr>
        <w:pStyle w:val="Verzeichnis1"/>
        <w:rPr>
          <w:rFonts w:asciiTheme="minorHAnsi" w:hAnsiTheme="minorHAnsi"/>
          <w:sz w:val="22"/>
        </w:rPr>
      </w:pPr>
      <w:hyperlink w:anchor="_Toc94603457" w:history="1">
        <w:r w:rsidR="00675CFA" w:rsidRPr="00796D92">
          <w:rPr>
            <w:rStyle w:val="Hyperlink"/>
          </w:rPr>
          <w:t>5</w:t>
        </w:r>
        <w:r w:rsidR="00675CFA">
          <w:rPr>
            <w:rFonts w:asciiTheme="minorHAnsi" w:hAnsiTheme="minorHAnsi"/>
            <w:sz w:val="22"/>
          </w:rPr>
          <w:tab/>
        </w:r>
        <w:r w:rsidR="00675CFA" w:rsidRPr="00796D92">
          <w:rPr>
            <w:rStyle w:val="Hyperlink"/>
          </w:rPr>
          <w:t>Testing</w:t>
        </w:r>
        <w:r w:rsidR="00675CFA">
          <w:rPr>
            <w:webHidden/>
          </w:rPr>
          <w:tab/>
        </w:r>
        <w:r w:rsidR="00675CFA">
          <w:rPr>
            <w:webHidden/>
          </w:rPr>
          <w:fldChar w:fldCharType="begin"/>
        </w:r>
        <w:r w:rsidR="00675CFA">
          <w:rPr>
            <w:webHidden/>
          </w:rPr>
          <w:instrText xml:space="preserve"> PAGEREF _Toc94603457 \h </w:instrText>
        </w:r>
        <w:r w:rsidR="00675CFA">
          <w:rPr>
            <w:webHidden/>
          </w:rPr>
        </w:r>
        <w:r w:rsidR="00675CFA">
          <w:rPr>
            <w:webHidden/>
          </w:rPr>
          <w:fldChar w:fldCharType="separate"/>
        </w:r>
        <w:r w:rsidR="00675CFA">
          <w:rPr>
            <w:webHidden/>
          </w:rPr>
          <w:t>9</w:t>
        </w:r>
        <w:r w:rsidR="00675CFA">
          <w:rPr>
            <w:webHidden/>
          </w:rPr>
          <w:fldChar w:fldCharType="end"/>
        </w:r>
      </w:hyperlink>
    </w:p>
    <w:p w14:paraId="229C0B89" w14:textId="476AE354" w:rsidR="00F3181C" w:rsidRPr="00705115" w:rsidRDefault="00F3181C" w:rsidP="00F3181C">
      <w:pPr>
        <w:pStyle w:val="UntertitelnichtIndexiert"/>
      </w:pPr>
      <w:r w:rsidRPr="00705115">
        <w:fldChar w:fldCharType="end"/>
      </w:r>
    </w:p>
    <w:p w14:paraId="08F77950" w14:textId="42207775" w:rsidR="00D62895" w:rsidRPr="00705115" w:rsidRDefault="00D62895" w:rsidP="00A50B26">
      <w:pPr>
        <w:pStyle w:val="Untertitel"/>
      </w:pPr>
      <w:bookmarkStart w:id="20" w:name="_Toc64989742"/>
      <w:bookmarkStart w:id="21" w:name="_Toc94603442"/>
      <w:r w:rsidRPr="00705115">
        <w:t>Abbildungsverzeichnis</w:t>
      </w:r>
      <w:bookmarkEnd w:id="20"/>
      <w:bookmarkEnd w:id="21"/>
    </w:p>
    <w:p w14:paraId="24BF117E" w14:textId="23EEE01B" w:rsidR="00675CFA" w:rsidRDefault="00E065D4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r w:rsidRPr="00705115">
        <w:rPr>
          <w:b/>
        </w:rPr>
        <w:fldChar w:fldCharType="begin"/>
      </w:r>
      <w:r w:rsidRPr="00705115">
        <w:rPr>
          <w:b/>
        </w:rPr>
        <w:instrText xml:space="preserve"> TOC \h \z \c "Abbildung" </w:instrText>
      </w:r>
      <w:r w:rsidRPr="00705115">
        <w:rPr>
          <w:b/>
        </w:rPr>
        <w:fldChar w:fldCharType="separate"/>
      </w:r>
      <w:hyperlink r:id="rId14" w:anchor="_Toc94603434" w:history="1">
        <w:r w:rsidR="00675CFA" w:rsidRPr="007C57B6">
          <w:rPr>
            <w:rStyle w:val="Hyperlink"/>
            <w:noProof/>
          </w:rPr>
          <w:t>Abbildung 1: Mini ERM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_Toc94603434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3</w:t>
        </w:r>
        <w:r w:rsidR="00675CFA">
          <w:rPr>
            <w:noProof/>
            <w:webHidden/>
          </w:rPr>
          <w:fldChar w:fldCharType="end"/>
        </w:r>
      </w:hyperlink>
    </w:p>
    <w:p w14:paraId="510ECF49" w14:textId="0E37CBAE" w:rsidR="00675CFA" w:rsidRDefault="00424780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hyperlink w:anchor="_Toc94603435" w:history="1">
        <w:r w:rsidR="00675CFA" w:rsidRPr="007C57B6">
          <w:rPr>
            <w:rStyle w:val="Hyperlink"/>
            <w:noProof/>
          </w:rPr>
          <w:t>Abbildung 2: GANTT-Diagramm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_Toc94603435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4</w:t>
        </w:r>
        <w:r w:rsidR="00675CFA">
          <w:rPr>
            <w:noProof/>
            <w:webHidden/>
          </w:rPr>
          <w:fldChar w:fldCharType="end"/>
        </w:r>
      </w:hyperlink>
    </w:p>
    <w:p w14:paraId="40330C6B" w14:textId="19D9AE50" w:rsidR="00675CFA" w:rsidRDefault="00424780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hyperlink r:id="rId15" w:anchor="_Toc94603436" w:history="1">
        <w:r w:rsidR="00675CFA" w:rsidRPr="007C57B6">
          <w:rPr>
            <w:rStyle w:val="Hyperlink"/>
            <w:noProof/>
          </w:rPr>
          <w:t>Abbildung 3: Erste Version von dem ERM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_Toc94603436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7</w:t>
        </w:r>
        <w:r w:rsidR="00675CFA">
          <w:rPr>
            <w:noProof/>
            <w:webHidden/>
          </w:rPr>
          <w:fldChar w:fldCharType="end"/>
        </w:r>
      </w:hyperlink>
    </w:p>
    <w:p w14:paraId="01704A1A" w14:textId="0C369212" w:rsidR="00675CFA" w:rsidRDefault="00424780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hyperlink r:id="rId16" w:anchor="_Toc94603437" w:history="1">
        <w:r w:rsidR="00675CFA" w:rsidRPr="007C57B6">
          <w:rPr>
            <w:rStyle w:val="Hyperlink"/>
            <w:noProof/>
          </w:rPr>
          <w:t>Abbildung 4: Finale Version von dem ERM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_Toc94603437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7</w:t>
        </w:r>
        <w:r w:rsidR="00675CFA">
          <w:rPr>
            <w:noProof/>
            <w:webHidden/>
          </w:rPr>
          <w:fldChar w:fldCharType="end"/>
        </w:r>
      </w:hyperlink>
    </w:p>
    <w:p w14:paraId="4BD78A22" w14:textId="31B1CC23" w:rsidR="00675CFA" w:rsidRDefault="00424780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hyperlink w:anchor="_Toc94603438" w:history="1">
        <w:r w:rsidR="00675CFA" w:rsidRPr="007C57B6">
          <w:rPr>
            <w:rStyle w:val="Hyperlink"/>
            <w:noProof/>
          </w:rPr>
          <w:t>Abbildung 5: ERD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_Toc94603438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8</w:t>
        </w:r>
        <w:r w:rsidR="00675CFA">
          <w:rPr>
            <w:noProof/>
            <w:webHidden/>
          </w:rPr>
          <w:fldChar w:fldCharType="end"/>
        </w:r>
      </w:hyperlink>
    </w:p>
    <w:p w14:paraId="18F5B07B" w14:textId="26DB0728" w:rsidR="00D62895" w:rsidRPr="00705115" w:rsidRDefault="00E065D4" w:rsidP="00D62895">
      <w:r w:rsidRPr="00705115">
        <w:rPr>
          <w:b/>
        </w:rPr>
        <w:fldChar w:fldCharType="end"/>
      </w:r>
    </w:p>
    <w:p w14:paraId="24801DED" w14:textId="77777777" w:rsidR="00D62895" w:rsidRPr="00705115" w:rsidRDefault="00D62895" w:rsidP="00A50B26">
      <w:pPr>
        <w:pStyle w:val="Untertitel"/>
      </w:pPr>
      <w:bookmarkStart w:id="22" w:name="_Toc64989743"/>
      <w:bookmarkStart w:id="23" w:name="_Toc94603443"/>
      <w:r w:rsidRPr="00705115">
        <w:t>Tabellenverzeichnis</w:t>
      </w:r>
      <w:bookmarkEnd w:id="22"/>
      <w:bookmarkEnd w:id="23"/>
    </w:p>
    <w:p w14:paraId="27B40DAE" w14:textId="7F83E8B1" w:rsidR="00675CFA" w:rsidRDefault="00D62895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r w:rsidRPr="00705115">
        <w:fldChar w:fldCharType="begin"/>
      </w:r>
      <w:r w:rsidRPr="00705115">
        <w:instrText xml:space="preserve"> TOC \h \z \c "Tabelle" </w:instrText>
      </w:r>
      <w:r w:rsidRPr="00705115">
        <w:fldChar w:fldCharType="separate"/>
      </w:r>
      <w:hyperlink w:anchor="_Toc94603439" w:history="1">
        <w:r w:rsidR="00675CFA" w:rsidRPr="000F0EED">
          <w:rPr>
            <w:rStyle w:val="Hyperlink"/>
            <w:noProof/>
          </w:rPr>
          <w:t>Tabelle 1: Testing - Datenbankimport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_Toc94603439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9</w:t>
        </w:r>
        <w:r w:rsidR="00675CFA">
          <w:rPr>
            <w:noProof/>
            <w:webHidden/>
          </w:rPr>
          <w:fldChar w:fldCharType="end"/>
        </w:r>
      </w:hyperlink>
    </w:p>
    <w:p w14:paraId="417D8A8D" w14:textId="2B0CE323" w:rsidR="00675CFA" w:rsidRDefault="00424780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hyperlink w:anchor="_Toc94603440" w:history="1">
        <w:r w:rsidR="00675CFA" w:rsidRPr="000F0EED">
          <w:rPr>
            <w:rStyle w:val="Hyperlink"/>
            <w:noProof/>
          </w:rPr>
          <w:t>Tabelle 2: Testing - Views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_Toc94603440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10</w:t>
        </w:r>
        <w:r w:rsidR="00675CFA">
          <w:rPr>
            <w:noProof/>
            <w:webHidden/>
          </w:rPr>
          <w:fldChar w:fldCharType="end"/>
        </w:r>
      </w:hyperlink>
    </w:p>
    <w:p w14:paraId="083921DC" w14:textId="4A0CE034" w:rsidR="00675CFA" w:rsidRDefault="00424780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hyperlink w:anchor="_Toc94603441" w:history="1">
        <w:r w:rsidR="00675CFA" w:rsidRPr="000F0EED">
          <w:rPr>
            <w:rStyle w:val="Hyperlink"/>
            <w:noProof/>
          </w:rPr>
          <w:t>Tabelle 3: Testing - StoredProcedures / Triggers</w:t>
        </w:r>
        <w:r w:rsidR="00675CFA">
          <w:rPr>
            <w:noProof/>
            <w:webHidden/>
          </w:rPr>
          <w:tab/>
        </w:r>
        <w:r w:rsidR="00675CFA">
          <w:rPr>
            <w:noProof/>
            <w:webHidden/>
          </w:rPr>
          <w:fldChar w:fldCharType="begin"/>
        </w:r>
        <w:r w:rsidR="00675CFA">
          <w:rPr>
            <w:noProof/>
            <w:webHidden/>
          </w:rPr>
          <w:instrText xml:space="preserve"> PAGEREF _Toc94603441 \h </w:instrText>
        </w:r>
        <w:r w:rsidR="00675CFA">
          <w:rPr>
            <w:noProof/>
            <w:webHidden/>
          </w:rPr>
        </w:r>
        <w:r w:rsidR="00675CFA">
          <w:rPr>
            <w:noProof/>
            <w:webHidden/>
          </w:rPr>
          <w:fldChar w:fldCharType="separate"/>
        </w:r>
        <w:r w:rsidR="00675CFA">
          <w:rPr>
            <w:noProof/>
            <w:webHidden/>
          </w:rPr>
          <w:t>11</w:t>
        </w:r>
        <w:r w:rsidR="00675CFA">
          <w:rPr>
            <w:noProof/>
            <w:webHidden/>
          </w:rPr>
          <w:fldChar w:fldCharType="end"/>
        </w:r>
      </w:hyperlink>
    </w:p>
    <w:p w14:paraId="6AA8F9E8" w14:textId="12D4B836" w:rsidR="00B26CF3" w:rsidRPr="00705115" w:rsidRDefault="00D62895" w:rsidP="00EA502F">
      <w:pPr>
        <w:pStyle w:val="Untertitel"/>
      </w:pPr>
      <w:r w:rsidRPr="00705115">
        <w:fldChar w:fldCharType="end"/>
      </w:r>
    </w:p>
    <w:p w14:paraId="6F883C67" w14:textId="77777777" w:rsidR="00B26CF3" w:rsidRPr="00705115" w:rsidRDefault="00B26CF3" w:rsidP="00D62895">
      <w:pPr>
        <w:sectPr w:rsidR="00B26CF3" w:rsidRPr="00705115" w:rsidSect="004A71A0">
          <w:headerReference w:type="default" r:id="rId17"/>
          <w:footerReference w:type="default" r:id="rId18"/>
          <w:pgSz w:w="11906" w:h="16838" w:code="9"/>
          <w:pgMar w:top="2268" w:right="1134" w:bottom="1134" w:left="1418" w:header="397" w:footer="397" w:gutter="0"/>
          <w:cols w:space="708"/>
          <w:docGrid w:linePitch="360"/>
        </w:sectPr>
      </w:pPr>
    </w:p>
    <w:p w14:paraId="588236AD" w14:textId="77777777" w:rsidR="00E421E7" w:rsidRPr="00705115" w:rsidRDefault="00E421E7" w:rsidP="00E421E7">
      <w:pPr>
        <w:pStyle w:val="berschrift1"/>
      </w:pPr>
      <w:bookmarkStart w:id="24" w:name="_Toc64989744"/>
      <w:bookmarkStart w:id="25" w:name="_Toc94603444"/>
      <w:bookmarkStart w:id="26" w:name="_Toc303332170"/>
      <w:bookmarkStart w:id="27" w:name="_Toc269125073"/>
      <w:r w:rsidRPr="00705115">
        <w:lastRenderedPageBreak/>
        <w:t>Einleitung</w:t>
      </w:r>
      <w:bookmarkEnd w:id="24"/>
      <w:bookmarkEnd w:id="25"/>
    </w:p>
    <w:p w14:paraId="16785D0C" w14:textId="77777777" w:rsidR="00E421E7" w:rsidRPr="00705115" w:rsidRDefault="00E421E7" w:rsidP="00E421E7">
      <w:pPr>
        <w:pStyle w:val="berschrift2"/>
        <w:rPr>
          <w:rFonts w:cs="Arial"/>
        </w:rPr>
      </w:pPr>
      <w:bookmarkStart w:id="28" w:name="_Toc64989745"/>
      <w:bookmarkStart w:id="29" w:name="_Toc94603445"/>
      <w:r w:rsidRPr="00705115">
        <w:rPr>
          <w:rFonts w:cs="Arial"/>
        </w:rPr>
        <w:t>Sinn und Zweck</w:t>
      </w:r>
      <w:bookmarkEnd w:id="26"/>
      <w:bookmarkEnd w:id="28"/>
      <w:bookmarkEnd w:id="29"/>
    </w:p>
    <w:p w14:paraId="229652CD" w14:textId="0B488697" w:rsidR="00812836" w:rsidRPr="00705115" w:rsidRDefault="00E421E7" w:rsidP="00812836">
      <w:pPr>
        <w:rPr>
          <w:rFonts w:cs="Arial"/>
        </w:rPr>
      </w:pPr>
      <w:r w:rsidRPr="00705115">
        <w:rPr>
          <w:rFonts w:cs="Arial"/>
        </w:rPr>
        <w:t>Das v</w:t>
      </w:r>
      <w:bookmarkStart w:id="30" w:name="_Toc303332171"/>
      <w:r w:rsidR="00812836" w:rsidRPr="00705115">
        <w:rPr>
          <w:rFonts w:cs="Arial"/>
        </w:rPr>
        <w:t xml:space="preserve">orliegende Dokument </w:t>
      </w:r>
      <w:r w:rsidR="007B0298" w:rsidRPr="00705115">
        <w:rPr>
          <w:rFonts w:cs="Arial"/>
        </w:rPr>
        <w:t xml:space="preserve">dient der Dokumentation des </w:t>
      </w:r>
      <w:r w:rsidR="00D74537">
        <w:rPr>
          <w:rFonts w:cs="Arial"/>
        </w:rPr>
        <w:t>ueK’s 223</w:t>
      </w:r>
      <w:r w:rsidR="007B0298" w:rsidRPr="00705115">
        <w:rPr>
          <w:rFonts w:cs="Arial"/>
        </w:rPr>
        <w:t>. Wir bekamen den Auftrag, ein</w:t>
      </w:r>
      <w:r w:rsidR="00DB6827">
        <w:rPr>
          <w:rFonts w:cs="Arial"/>
        </w:rPr>
        <w:t>e</w:t>
      </w:r>
      <w:r w:rsidR="007B0298" w:rsidRPr="00705115">
        <w:rPr>
          <w:rFonts w:cs="Arial"/>
        </w:rPr>
        <w:t xml:space="preserve"> </w:t>
      </w:r>
      <w:r w:rsidR="00D74537">
        <w:rPr>
          <w:rFonts w:cs="Arial"/>
        </w:rPr>
        <w:t>Multi-User-Applikation zu realisieren</w:t>
      </w:r>
      <w:r w:rsidR="002E5494" w:rsidRPr="00705115">
        <w:rPr>
          <w:rFonts w:cs="Arial"/>
        </w:rPr>
        <w:t>.</w:t>
      </w:r>
    </w:p>
    <w:p w14:paraId="0E38FA89" w14:textId="2A506B21" w:rsidR="00DB6827" w:rsidRDefault="00D20BE1" w:rsidP="00D20BE1">
      <w:pPr>
        <w:pStyle w:val="berschrift2"/>
      </w:pPr>
      <w:bookmarkStart w:id="31" w:name="_Toc94603446"/>
      <w:bookmarkStart w:id="32" w:name="_Toc64989748"/>
      <w:bookmarkEnd w:id="27"/>
      <w:bookmarkEnd w:id="30"/>
      <w:r>
        <w:t>Problemstellung</w:t>
      </w:r>
      <w:bookmarkEnd w:id="31"/>
    </w:p>
    <w:p w14:paraId="42B2C8AF" w14:textId="139A6F69" w:rsidR="00D20BE1" w:rsidRPr="00D20BE1" w:rsidRDefault="00D20BE1" w:rsidP="00D20BE1">
      <w:r>
        <w:t xml:space="preserve">Unser Auftrag war es </w:t>
      </w:r>
      <w:r w:rsidR="006E5F5B">
        <w:t>für einen Kunden (Lehrer) eine Datenbank zu planen, dokumentieren, umzusetzen und testen. In der Datenbank sollen fortgeschrittene Datenbankobjekte (StoredProcedure, Events, Triggers) verwendet werden.</w:t>
      </w:r>
      <w:r w:rsidR="00C7486A">
        <w:t xml:space="preserve"> Die Aufgabenstellung sieht nicht vor Werkzeuge zur </w:t>
      </w:r>
      <w:r w:rsidR="00675CFA">
        <w:t>Datenverwaltung (</w:t>
      </w:r>
      <w:r w:rsidR="00C7486A">
        <w:t xml:space="preserve">Masken, Formulare, Berichte) zu erstellen. </w:t>
      </w:r>
    </w:p>
    <w:p w14:paraId="32EFDF7D" w14:textId="24D9FDE7" w:rsidR="00DF0AF5" w:rsidRPr="00705115" w:rsidRDefault="00DB6827" w:rsidP="00973265">
      <w:pPr>
        <w:pStyle w:val="berschrift1"/>
      </w:pPr>
      <w:bookmarkStart w:id="33" w:name="_Toc94603447"/>
      <w:bookmarkEnd w:id="32"/>
      <w:r>
        <w:t>Planung</w:t>
      </w:r>
      <w:bookmarkEnd w:id="33"/>
    </w:p>
    <w:p w14:paraId="28876D99" w14:textId="77571339" w:rsidR="00DB6827" w:rsidRDefault="00DB6827" w:rsidP="00DB6827">
      <w:pPr>
        <w:pStyle w:val="berschrift2"/>
      </w:pPr>
      <w:bookmarkStart w:id="34" w:name="_Toc94603448"/>
      <w:r>
        <w:t>Anforderungsanalyse</w:t>
      </w:r>
      <w:bookmarkEnd w:id="34"/>
    </w:p>
    <w:p w14:paraId="2D1614F4" w14:textId="77777777" w:rsidR="00DB6827" w:rsidRDefault="00DB6827" w:rsidP="00DB6827">
      <w:pPr>
        <w:pStyle w:val="berschrift2"/>
      </w:pPr>
      <w:bookmarkStart w:id="35" w:name="_Toc94603449"/>
      <w:r>
        <w:t>Terminplanung</w:t>
      </w:r>
      <w:bookmarkEnd w:id="35"/>
    </w:p>
    <w:p w14:paraId="4745367B" w14:textId="77777777" w:rsidR="00DB6827" w:rsidRDefault="00DB6827" w:rsidP="00DB6827">
      <w:pPr>
        <w:pStyle w:val="berschrift2"/>
      </w:pPr>
      <w:bookmarkStart w:id="36" w:name="_Toc94603450"/>
      <w:r>
        <w:t>Vorgehensweise</w:t>
      </w:r>
      <w:bookmarkEnd w:id="36"/>
    </w:p>
    <w:p w14:paraId="105A4413" w14:textId="2183A0D2" w:rsidR="00DB6827" w:rsidRDefault="00DB6827" w:rsidP="00DB6827"/>
    <w:p w14:paraId="3AFDF4E6" w14:textId="05BC3D2D" w:rsidR="00DB6827" w:rsidRDefault="00DB6827" w:rsidP="00DB6827"/>
    <w:p w14:paraId="7ECF184B" w14:textId="5208F4DB" w:rsidR="00865C4F" w:rsidRDefault="00F76993" w:rsidP="00865C4F">
      <w:pPr>
        <w:pStyle w:val="berschrift1"/>
      </w:pPr>
      <w:r>
        <w:br w:type="page"/>
      </w:r>
      <w:bookmarkStart w:id="37" w:name="_Toc94603451"/>
      <w:r w:rsidR="00865C4F">
        <w:lastRenderedPageBreak/>
        <w:t>Technisches Handbuch</w:t>
      </w:r>
      <w:bookmarkEnd w:id="37"/>
    </w:p>
    <w:p w14:paraId="3CA661E8" w14:textId="15E10E71" w:rsidR="00675CFA" w:rsidRDefault="00675CFA" w:rsidP="00675CFA">
      <w:pPr>
        <w:pStyle w:val="berschrift2"/>
      </w:pPr>
      <w:r>
        <w:t>Naming Convention</w:t>
      </w:r>
    </w:p>
    <w:p w14:paraId="55296F58" w14:textId="0A392BF6" w:rsidR="006121CE" w:rsidRDefault="006121CE" w:rsidP="006121CE">
      <w:pPr>
        <w:pStyle w:val="Beschriftung"/>
        <w:keepNext/>
      </w:pPr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>: Naming Convention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90"/>
        <w:gridCol w:w="7241"/>
      </w:tblGrid>
      <w:tr w:rsidR="00675CFA" w14:paraId="3E17F311" w14:textId="77777777" w:rsidTr="006A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0" w:type="dxa"/>
          </w:tcPr>
          <w:p w14:paraId="0BEE51E7" w14:textId="174681D7" w:rsidR="00675CFA" w:rsidRDefault="00675CFA" w:rsidP="00675CFA">
            <w:r>
              <w:t>Name</w:t>
            </w:r>
          </w:p>
        </w:tc>
        <w:tc>
          <w:tcPr>
            <w:tcW w:w="7241" w:type="dxa"/>
          </w:tcPr>
          <w:p w14:paraId="50C8B015" w14:textId="63FFAF12" w:rsidR="00675CFA" w:rsidRDefault="00675CFA" w:rsidP="00675CFA">
            <w:r>
              <w:t>Beschreibung</w:t>
            </w:r>
          </w:p>
        </w:tc>
      </w:tr>
      <w:tr w:rsidR="00675CFA" w:rsidRPr="00D74537" w14:paraId="5DF1B2AD" w14:textId="77777777" w:rsidTr="006A47EF">
        <w:tc>
          <w:tcPr>
            <w:tcW w:w="1990" w:type="dxa"/>
          </w:tcPr>
          <w:p w14:paraId="37D49A0F" w14:textId="562BB3D2" w:rsidR="00675CFA" w:rsidRDefault="00D74537" w:rsidP="00675CFA">
            <w:r>
              <w:t>Git-Commits</w:t>
            </w:r>
          </w:p>
        </w:tc>
        <w:tc>
          <w:tcPr>
            <w:tcW w:w="7241" w:type="dxa"/>
          </w:tcPr>
          <w:p w14:paraId="722704D7" w14:textId="4B441768" w:rsidR="00675CFA" w:rsidRPr="00D74537" w:rsidRDefault="00D74537" w:rsidP="00675CFA">
            <w:pPr>
              <w:rPr>
                <w:lang w:val="en-US"/>
              </w:rPr>
            </w:pPr>
            <w:r w:rsidRPr="00D74537">
              <w:rPr>
                <w:lang w:val="en-US"/>
              </w:rPr>
              <w:t>[Category&lt;</w:t>
            </w:r>
            <w:r>
              <w:rPr>
                <w:lang w:val="en-US"/>
              </w:rPr>
              <w:t>Fix</w:t>
            </w:r>
            <w:r w:rsidRPr="00D74537">
              <w:rPr>
                <w:lang w:val="en-US"/>
              </w:rPr>
              <w:t>, Add, Delete, Update</w:t>
            </w:r>
            <w:r>
              <w:rPr>
                <w:lang w:val="en-US"/>
              </w:rPr>
              <w:t>, Refactor</w:t>
            </w:r>
            <w:r w:rsidRPr="00D74537">
              <w:rPr>
                <w:lang w:val="en-US"/>
              </w:rPr>
              <w:t>&gt;]</w:t>
            </w:r>
            <w:r>
              <w:rPr>
                <w:lang w:val="en-US"/>
              </w:rPr>
              <w:t xml:space="preserve"> [Description]</w:t>
            </w:r>
          </w:p>
        </w:tc>
      </w:tr>
      <w:tr w:rsidR="00675CFA" w:rsidRPr="006A47EF" w14:paraId="4BF6F261" w14:textId="77777777" w:rsidTr="006A47EF">
        <w:tc>
          <w:tcPr>
            <w:tcW w:w="1990" w:type="dxa"/>
          </w:tcPr>
          <w:p w14:paraId="1C607961" w14:textId="07A1F86F" w:rsidR="00675CFA" w:rsidRDefault="006A47EF" w:rsidP="00675CFA">
            <w:r>
              <w:t>Attribut</w:t>
            </w:r>
          </w:p>
        </w:tc>
        <w:tc>
          <w:tcPr>
            <w:tcW w:w="7241" w:type="dxa"/>
          </w:tcPr>
          <w:p w14:paraId="3C1D529C" w14:textId="70589909" w:rsidR="00675CFA" w:rsidRPr="006A47EF" w:rsidRDefault="006A47EF" w:rsidP="00675CFA">
            <w:pPr>
              <w:rPr>
                <w:lang w:val="en-US"/>
              </w:rPr>
            </w:pPr>
            <w:r w:rsidRPr="006A47EF">
              <w:rPr>
                <w:lang w:val="en-US"/>
              </w:rPr>
              <w:t>Lower Case und mit ‘_’ getrennt (my_name)</w:t>
            </w:r>
          </w:p>
        </w:tc>
      </w:tr>
    </w:tbl>
    <w:p w14:paraId="75F3D033" w14:textId="4C3A5A0C" w:rsidR="00675CFA" w:rsidRPr="006A47EF" w:rsidRDefault="00675CFA" w:rsidP="00675CFA">
      <w:pPr>
        <w:rPr>
          <w:lang w:val="en-US"/>
        </w:rPr>
      </w:pPr>
    </w:p>
    <w:p w14:paraId="2AAD0C22" w14:textId="2058727D" w:rsidR="00865C4F" w:rsidRDefault="00D74537" w:rsidP="00865C4F">
      <w:pPr>
        <w:pStyle w:val="berschrift2"/>
      </w:pPr>
      <w:r>
        <w:t>Klassen</w:t>
      </w:r>
    </w:p>
    <w:p w14:paraId="7D6F7E2D" w14:textId="31FD50DF" w:rsidR="00900420" w:rsidRDefault="00D74537" w:rsidP="00900420">
      <w:pPr>
        <w:pStyle w:val="berschrift2"/>
      </w:pPr>
      <w:r>
        <w:t>Endpoints</w:t>
      </w:r>
    </w:p>
    <w:p w14:paraId="192887E1" w14:textId="5DDC7904" w:rsidR="00D20BE1" w:rsidRDefault="00D20BE1">
      <w:pPr>
        <w:spacing w:after="200" w:line="276" w:lineRule="auto"/>
        <w:jc w:val="left"/>
      </w:pPr>
    </w:p>
    <w:p w14:paraId="47676A16" w14:textId="77777777" w:rsidR="00D20BE1" w:rsidRDefault="00D20BE1">
      <w:pPr>
        <w:spacing w:after="200" w:line="276" w:lineRule="auto"/>
        <w:jc w:val="left"/>
      </w:pPr>
    </w:p>
    <w:p w14:paraId="578EAA6F" w14:textId="6D42945C" w:rsidR="00D20BE1" w:rsidRDefault="00D20BE1">
      <w:pPr>
        <w:spacing w:after="200" w:line="276" w:lineRule="auto"/>
        <w:jc w:val="left"/>
      </w:pPr>
    </w:p>
    <w:p w14:paraId="2E427D24" w14:textId="48601A64" w:rsidR="00481384" w:rsidRDefault="00481384">
      <w:pPr>
        <w:spacing w:after="200" w:line="276" w:lineRule="auto"/>
        <w:jc w:val="left"/>
      </w:pPr>
      <w:r>
        <w:br w:type="page"/>
      </w:r>
    </w:p>
    <w:p w14:paraId="3FF2A932" w14:textId="70114479" w:rsidR="00D20BE1" w:rsidRDefault="00D20BE1">
      <w:pPr>
        <w:spacing w:after="200" w:line="276" w:lineRule="auto"/>
        <w:jc w:val="left"/>
      </w:pPr>
    </w:p>
    <w:p w14:paraId="38EFF3CA" w14:textId="264B3A40" w:rsidR="008B1AA1" w:rsidRDefault="008B1AA1" w:rsidP="008B1AA1">
      <w:pPr>
        <w:pStyle w:val="berschrift1"/>
      </w:pPr>
      <w:bookmarkStart w:id="38" w:name="_Toc94603457"/>
      <w:r>
        <w:t>Testing</w:t>
      </w:r>
      <w:bookmarkEnd w:id="38"/>
    </w:p>
    <w:p w14:paraId="09220F9F" w14:textId="54CFCA73" w:rsidR="00675CFA" w:rsidRDefault="00675CFA" w:rsidP="00675CFA">
      <w:pPr>
        <w:pStyle w:val="Beschriftung"/>
        <w:keepNext/>
      </w:pPr>
      <w:bookmarkStart w:id="39" w:name="_Toc94603439"/>
      <w:r>
        <w:t xml:space="preserve">Tabelle </w:t>
      </w:r>
      <w:fldSimple w:instr=" SEQ Tabelle \* ARABIC ">
        <w:r w:rsidR="006121CE">
          <w:rPr>
            <w:noProof/>
          </w:rPr>
          <w:t>2</w:t>
        </w:r>
      </w:fldSimple>
      <w:r>
        <w:t>: Testing - Datenbankimport</w:t>
      </w:r>
      <w:bookmarkEnd w:id="39"/>
    </w:p>
    <w:tbl>
      <w:tblPr>
        <w:tblStyle w:val="Tabellenraster"/>
        <w:tblW w:w="14335" w:type="dxa"/>
        <w:tblLook w:val="04A0" w:firstRow="1" w:lastRow="0" w:firstColumn="1" w:lastColumn="0" w:noHBand="0" w:noVBand="1"/>
      </w:tblPr>
      <w:tblGrid>
        <w:gridCol w:w="510"/>
        <w:gridCol w:w="3021"/>
        <w:gridCol w:w="3155"/>
        <w:gridCol w:w="3261"/>
        <w:gridCol w:w="1134"/>
        <w:gridCol w:w="3254"/>
      </w:tblGrid>
      <w:tr w:rsidR="008B1AA1" w14:paraId="1DAA0D64" w14:textId="77777777" w:rsidTr="008B1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685C1B" w14:textId="77777777" w:rsidR="008B1AA1" w:rsidRDefault="008B1AA1">
            <w:r>
              <w:t>Testfall-Nr.</w:t>
            </w:r>
          </w:p>
        </w:tc>
        <w:tc>
          <w:tcPr>
            <w:tcW w:w="10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25BD7" w14:textId="77777777" w:rsidR="008B1AA1" w:rsidRDefault="008B1AA1">
            <w:r>
              <w:t>1</w:t>
            </w:r>
          </w:p>
        </w:tc>
      </w:tr>
      <w:tr w:rsidR="008B1AA1" w14:paraId="76E52B67" w14:textId="77777777" w:rsidTr="008B1AA1">
        <w:trPr>
          <w:trHeight w:val="283"/>
        </w:trPr>
        <w:tc>
          <w:tcPr>
            <w:tcW w:w="3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07758" w14:textId="77777777" w:rsidR="008B1AA1" w:rsidRDefault="008B1AA1">
            <w:r>
              <w:t>Testfall-Bezeichnung</w:t>
            </w:r>
          </w:p>
        </w:tc>
        <w:tc>
          <w:tcPr>
            <w:tcW w:w="10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F1F6C" w14:textId="42E80D86" w:rsidR="008B1AA1" w:rsidRDefault="008B1AA1"/>
        </w:tc>
      </w:tr>
      <w:tr w:rsidR="008B1AA1" w14:paraId="45CCB74E" w14:textId="77777777" w:rsidTr="008B1AA1">
        <w:trPr>
          <w:trHeight w:val="283"/>
        </w:trPr>
        <w:tc>
          <w:tcPr>
            <w:tcW w:w="3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EFEF6" w14:textId="77777777" w:rsidR="008B1AA1" w:rsidRDefault="008B1AA1">
            <w:r>
              <w:t>Use Case Nr.</w:t>
            </w:r>
          </w:p>
        </w:tc>
        <w:tc>
          <w:tcPr>
            <w:tcW w:w="10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7F69D" w14:textId="77777777" w:rsidR="008B1AA1" w:rsidRDefault="008B1AA1">
            <w:r>
              <w:t>1</w:t>
            </w:r>
          </w:p>
        </w:tc>
      </w:tr>
      <w:tr w:rsidR="008B1AA1" w14:paraId="7317DC85" w14:textId="77777777" w:rsidTr="008B1AA1">
        <w:trPr>
          <w:trHeight w:val="567"/>
        </w:trPr>
        <w:tc>
          <w:tcPr>
            <w:tcW w:w="3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A1161C" w14:textId="77777777" w:rsidR="008B1AA1" w:rsidRDefault="008B1AA1">
            <w:r>
              <w:t>Testumgebung</w:t>
            </w:r>
          </w:p>
        </w:tc>
        <w:tc>
          <w:tcPr>
            <w:tcW w:w="10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03CB" w14:textId="77777777" w:rsidR="008B1AA1" w:rsidRDefault="008B1AA1">
            <w:r>
              <w:t>Laptop mit</w:t>
            </w:r>
          </w:p>
          <w:p w14:paraId="2DD0517F" w14:textId="77777777" w:rsidR="008B1AA1" w:rsidRDefault="008B1AA1" w:rsidP="008B1AA1">
            <w:pPr>
              <w:pStyle w:val="Listenabsatz"/>
              <w:numPr>
                <w:ilvl w:val="0"/>
                <w:numId w:val="16"/>
              </w:numPr>
              <w:spacing w:after="0"/>
              <w:rPr>
                <w:b/>
                <w:bCs/>
                <w:lang w:val="en-US"/>
              </w:rPr>
            </w:pPr>
            <w:r>
              <w:t>Windows 10 64 Bit</w:t>
            </w:r>
          </w:p>
          <w:p w14:paraId="2BD34B4E" w14:textId="77777777" w:rsidR="008B1AA1" w:rsidRDefault="008B1AA1" w:rsidP="008B1AA1">
            <w:pPr>
              <w:pStyle w:val="Listenabsatz"/>
              <w:numPr>
                <w:ilvl w:val="0"/>
                <w:numId w:val="16"/>
              </w:numPr>
              <w:spacing w:after="0"/>
              <w:rPr>
                <w:b/>
                <w:bCs/>
                <w:lang w:val="en-US"/>
              </w:rPr>
            </w:pPr>
            <w:r>
              <w:t>17 Zoll Bildschirm</w:t>
            </w:r>
          </w:p>
          <w:p w14:paraId="1ACBF481" w14:textId="77777777" w:rsidR="008B1AA1" w:rsidRPr="008B1AA1" w:rsidRDefault="008B1AA1" w:rsidP="008B1AA1">
            <w:pPr>
              <w:pStyle w:val="Listenabsatz"/>
              <w:numPr>
                <w:ilvl w:val="0"/>
                <w:numId w:val="16"/>
              </w:numPr>
              <w:spacing w:after="0"/>
              <w:rPr>
                <w:b/>
                <w:bCs/>
                <w:lang w:val="en-US"/>
              </w:rPr>
            </w:pPr>
            <w:r>
              <w:t>DBeaver 21.3.3</w:t>
            </w:r>
          </w:p>
          <w:p w14:paraId="63FCC4D4" w14:textId="590125AD" w:rsidR="008B1AA1" w:rsidRPr="008B1AA1" w:rsidRDefault="008B1AA1" w:rsidP="008B1AA1">
            <w:pPr>
              <w:pStyle w:val="Listenabsatz"/>
              <w:numPr>
                <w:ilvl w:val="0"/>
                <w:numId w:val="16"/>
              </w:numPr>
              <w:spacing w:after="0"/>
            </w:pPr>
            <w:r w:rsidRPr="008B1AA1">
              <w:t>Docker</w:t>
            </w:r>
            <w:r>
              <w:t>-</w:t>
            </w:r>
            <w:r w:rsidRPr="008B1AA1">
              <w:t>Container mit MariaDB</w:t>
            </w:r>
          </w:p>
        </w:tc>
      </w:tr>
      <w:tr w:rsidR="008B1AA1" w14:paraId="6A57BBFA" w14:textId="77777777" w:rsidTr="008B1AA1">
        <w:trPr>
          <w:trHeight w:val="283"/>
        </w:trPr>
        <w:tc>
          <w:tcPr>
            <w:tcW w:w="3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73BC8B" w14:textId="77777777" w:rsidR="008B1AA1" w:rsidRDefault="008B1AA1" w:rsidP="008B1AA1">
            <w:r>
              <w:t>Zu testende Funktionalität</w:t>
            </w:r>
          </w:p>
        </w:tc>
        <w:tc>
          <w:tcPr>
            <w:tcW w:w="10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525CA" w14:textId="472FC9D3" w:rsidR="008B1AA1" w:rsidRDefault="008B1AA1" w:rsidP="008B1AA1"/>
        </w:tc>
      </w:tr>
      <w:tr w:rsidR="008B1AA1" w14:paraId="51E7F505" w14:textId="77777777" w:rsidTr="008B1AA1">
        <w:trPr>
          <w:trHeight w:val="283"/>
        </w:trPr>
        <w:tc>
          <w:tcPr>
            <w:tcW w:w="3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D360ED" w14:textId="77777777" w:rsidR="008B1AA1" w:rsidRDefault="008B1AA1">
            <w:r>
              <w:t>Datum der Testdurchführung</w:t>
            </w:r>
          </w:p>
        </w:tc>
        <w:tc>
          <w:tcPr>
            <w:tcW w:w="10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A4EA5" w14:textId="0AAD8240" w:rsidR="008B1AA1" w:rsidRDefault="008B1AA1"/>
        </w:tc>
      </w:tr>
      <w:tr w:rsidR="008B1AA1" w14:paraId="1CE80AEC" w14:textId="77777777" w:rsidTr="008B1AA1">
        <w:trPr>
          <w:trHeight w:val="283"/>
        </w:trPr>
        <w:tc>
          <w:tcPr>
            <w:tcW w:w="3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AF9BEE" w14:textId="77777777" w:rsidR="008B1AA1" w:rsidRDefault="008B1AA1">
            <w:r>
              <w:t>Tester</w:t>
            </w:r>
          </w:p>
        </w:tc>
        <w:tc>
          <w:tcPr>
            <w:tcW w:w="10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DCE81" w14:textId="77777777" w:rsidR="008B1AA1" w:rsidRDefault="008B1AA1">
            <w:r>
              <w:t xml:space="preserve">Andrin Klarer </w:t>
            </w:r>
          </w:p>
        </w:tc>
      </w:tr>
      <w:tr w:rsidR="008B1AA1" w14:paraId="0C7BF3F3" w14:textId="77777777" w:rsidTr="008B1AA1">
        <w:trPr>
          <w:trHeight w:val="283"/>
        </w:trPr>
        <w:tc>
          <w:tcPr>
            <w:tcW w:w="3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F7D455" w14:textId="77777777" w:rsidR="008B1AA1" w:rsidRDefault="008B1AA1">
            <w:r>
              <w:t>Voraussetzung</w:t>
            </w:r>
          </w:p>
        </w:tc>
        <w:tc>
          <w:tcPr>
            <w:tcW w:w="10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97721" w14:textId="36298625" w:rsidR="008B1AA1" w:rsidRDefault="008B1AA1"/>
        </w:tc>
      </w:tr>
      <w:tr w:rsidR="008B1AA1" w14:paraId="631C30E1" w14:textId="77777777" w:rsidTr="008B1AA1">
        <w:trPr>
          <w:trHeight w:val="279"/>
        </w:trPr>
        <w:tc>
          <w:tcPr>
            <w:tcW w:w="143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4A6548" w14:textId="77777777" w:rsidR="008B1AA1" w:rsidRDefault="008B1AA1">
            <w:r>
              <w:t>Testschritte:</w:t>
            </w:r>
          </w:p>
        </w:tc>
      </w:tr>
      <w:tr w:rsidR="008B1AA1" w14:paraId="3C7A4263" w14:textId="77777777" w:rsidTr="00481384">
        <w:trPr>
          <w:trHeight w:val="283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0AA5" w14:textId="77777777" w:rsidR="008B1AA1" w:rsidRDefault="008B1AA1">
            <w:r>
              <w:t>Nr.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2CCA" w14:textId="77777777" w:rsidR="008B1AA1" w:rsidRDefault="008B1AA1">
            <w:r>
              <w:t>Aktion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01AD9" w14:textId="77777777" w:rsidR="008B1AA1" w:rsidRDefault="008B1AA1">
            <w:r>
              <w:t>Erwartetes Ergebnis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CC06" w14:textId="77777777" w:rsidR="008B1AA1" w:rsidRDefault="008B1AA1">
            <w:r>
              <w:t>Effektives Ergebnis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F02D" w14:textId="77777777" w:rsidR="008B1AA1" w:rsidRDefault="008B1AA1">
            <w:r>
              <w:t>Erfüllt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BAB2" w14:textId="77777777" w:rsidR="008B1AA1" w:rsidRDefault="008B1AA1">
            <w:r>
              <w:t>Kommentar</w:t>
            </w:r>
          </w:p>
        </w:tc>
      </w:tr>
      <w:tr w:rsidR="008B1AA1" w14:paraId="68532862" w14:textId="77777777" w:rsidTr="00481384">
        <w:trPr>
          <w:trHeight w:val="341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B664" w14:textId="77777777" w:rsidR="008B1AA1" w:rsidRDefault="008B1AA1">
            <w: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77340" w14:textId="720C1500" w:rsidR="008B1AA1" w:rsidRDefault="008B1AA1"/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1EB1" w14:textId="548E9FDA" w:rsidR="008B1AA1" w:rsidRDefault="008B1AA1"/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F27DF" w14:textId="7E975BF6" w:rsidR="008B1AA1" w:rsidRDefault="008B1AA1">
            <w: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95900" w14:textId="755FA1BD" w:rsidR="008B1AA1" w:rsidRDefault="008B1AA1"/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4092" w14:textId="0A4E354E" w:rsidR="00D74537" w:rsidRDefault="00D74537" w:rsidP="00D74537"/>
          <w:p w14:paraId="44681750" w14:textId="0FAFF08B" w:rsidR="00481384" w:rsidRDefault="00481384"/>
        </w:tc>
      </w:tr>
      <w:tr w:rsidR="008B1AA1" w14:paraId="4AE2C51F" w14:textId="77777777" w:rsidTr="00481384">
        <w:trPr>
          <w:trHeight w:val="341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2D03" w14:textId="77777777" w:rsidR="008B1AA1" w:rsidRDefault="008B1AA1">
            <w:r>
              <w:t>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8BE22" w14:textId="72852C5D" w:rsidR="008B1AA1" w:rsidRDefault="008B1AA1"/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2E35D" w14:textId="4F405838" w:rsidR="008B1AA1" w:rsidRDefault="008B1AA1"/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9256D" w14:textId="6A07FB4B" w:rsidR="008B1AA1" w:rsidRDefault="008B1AA1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D9ABE" w14:textId="78838EBE" w:rsidR="008B1AA1" w:rsidRDefault="008B1AA1"/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4430" w14:textId="77777777" w:rsidR="008B1AA1" w:rsidRDefault="008B1AA1"/>
        </w:tc>
      </w:tr>
    </w:tbl>
    <w:p w14:paraId="0236D830" w14:textId="77777777" w:rsidR="008B1AA1" w:rsidRPr="008B1AA1" w:rsidRDefault="008B1AA1" w:rsidP="008B1AA1"/>
    <w:sectPr w:rsidR="008B1AA1" w:rsidRPr="008B1AA1" w:rsidSect="008B1AA1">
      <w:footerReference w:type="default" r:id="rId19"/>
      <w:pgSz w:w="16838" w:h="11906" w:orient="landscape" w:code="9"/>
      <w:pgMar w:top="1418" w:right="2268" w:bottom="1134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867F8" w14:textId="77777777" w:rsidR="00424780" w:rsidRDefault="00424780" w:rsidP="00E4787B">
      <w:pPr>
        <w:spacing w:after="0"/>
      </w:pPr>
      <w:r>
        <w:separator/>
      </w:r>
    </w:p>
  </w:endnote>
  <w:endnote w:type="continuationSeparator" w:id="0">
    <w:p w14:paraId="2926F0BE" w14:textId="77777777" w:rsidR="00424780" w:rsidRDefault="00424780" w:rsidP="00E4787B">
      <w:pPr>
        <w:spacing w:after="0"/>
      </w:pPr>
      <w:r>
        <w:continuationSeparator/>
      </w:r>
    </w:p>
  </w:endnote>
  <w:endnote w:type="continuationNotice" w:id="1">
    <w:p w14:paraId="34DB069D" w14:textId="77777777" w:rsidR="00424780" w:rsidRDefault="0042478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9D346" w14:textId="77777777" w:rsidR="00181F5A" w:rsidRPr="00413D19" w:rsidRDefault="00181F5A" w:rsidP="00413D19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58242" behindDoc="0" locked="0" layoutInCell="1" allowOverlap="1" wp14:anchorId="643B753F" wp14:editId="580DD072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36E7CB8F">
      <w:rPr>
        <w:rFonts w:ascii="Symbol" w:hAnsi="Symbol"/>
        <w:b/>
        <w:bCs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36E7CB8F">
      <w:rPr>
        <w:rFonts w:ascii="Symbol" w:hAnsi="Symbol"/>
        <w:b/>
        <w:bCs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r w:rsidRPr="005D5EBE">
      <w:rPr>
        <w:color w:val="808080"/>
        <w:sz w:val="18"/>
        <w:szCs w:val="18"/>
        <w:lang w:val="en-US"/>
      </w:rPr>
      <w:t xml:space="preserve">Seite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EBF6F" w14:textId="77777777" w:rsidR="00181F5A" w:rsidRPr="004A71A0" w:rsidRDefault="00181F5A" w:rsidP="00B111A4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58244" behindDoc="0" locked="0" layoutInCell="1" allowOverlap="1" wp14:anchorId="47B14302" wp14:editId="766477DE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36E7CB8F">
      <w:rPr>
        <w:rFonts w:ascii="Symbol" w:hAnsi="Symbol"/>
        <w:b/>
        <w:bCs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36E7CB8F">
      <w:rPr>
        <w:rFonts w:ascii="Symbol" w:hAnsi="Symbol"/>
        <w:b/>
        <w:bCs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r w:rsidRPr="005D5EBE">
      <w:rPr>
        <w:color w:val="808080"/>
        <w:sz w:val="18"/>
        <w:szCs w:val="18"/>
        <w:lang w:val="en-US"/>
      </w:rPr>
      <w:t xml:space="preserve">Seite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891E9" w14:textId="77777777" w:rsidR="00181F5A" w:rsidRPr="004A71A0" w:rsidRDefault="00181F5A" w:rsidP="00B111A4">
    <w:pPr>
      <w:pStyle w:val="Fuzeile"/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58241" behindDoc="0" locked="0" layoutInCell="1" allowOverlap="1" wp14:anchorId="07577F2E" wp14:editId="42B6C12E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42" name="Grafik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36E7CB8F">
      <w:rPr>
        <w:rFonts w:ascii="Symbol" w:hAnsi="Symbol"/>
        <w:b/>
        <w:bCs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36E7CB8F">
      <w:rPr>
        <w:rFonts w:ascii="Symbol" w:hAnsi="Symbol"/>
        <w:b/>
        <w:bCs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r w:rsidRPr="005D5EBE">
      <w:rPr>
        <w:color w:val="808080"/>
        <w:sz w:val="18"/>
        <w:szCs w:val="18"/>
        <w:lang w:val="en-US"/>
      </w:rPr>
      <w:t xml:space="preserve">Seite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57658" w14:textId="77777777" w:rsidR="00424780" w:rsidRDefault="00424780" w:rsidP="00E4787B">
      <w:pPr>
        <w:spacing w:after="0"/>
      </w:pPr>
      <w:r>
        <w:separator/>
      </w:r>
    </w:p>
  </w:footnote>
  <w:footnote w:type="continuationSeparator" w:id="0">
    <w:p w14:paraId="686EED61" w14:textId="77777777" w:rsidR="00424780" w:rsidRDefault="00424780" w:rsidP="00E4787B">
      <w:pPr>
        <w:spacing w:after="0"/>
      </w:pPr>
      <w:r>
        <w:continuationSeparator/>
      </w:r>
    </w:p>
  </w:footnote>
  <w:footnote w:type="continuationNotice" w:id="1">
    <w:p w14:paraId="3EED9899" w14:textId="77777777" w:rsidR="00424780" w:rsidRDefault="0042478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CC42F" w14:textId="40C931CF" w:rsidR="00181F5A" w:rsidRPr="00BC384F" w:rsidRDefault="00181F5A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58240" behindDoc="0" locked="0" layoutInCell="1" allowOverlap="1" wp14:anchorId="6447DF96" wp14:editId="34596319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  <w:bCs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74537">
          <w:rPr>
            <w:rFonts w:cs="Arial"/>
            <w:b/>
            <w:bCs/>
          </w:rPr>
          <w:t>ueK 223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111F15EB" w14:textId="6CF8C2D3" w:rsidR="00181F5A" w:rsidRPr="00BC384F" w:rsidRDefault="00D74537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Multi-User-Applikationen objektorientiert realisieren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70989FDA" w14:textId="77777777" w:rsidR="00181F5A" w:rsidRPr="004A71A0" w:rsidRDefault="00181F5A" w:rsidP="004A71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5C46" w14:textId="16AAD640" w:rsidR="00181F5A" w:rsidRPr="00BC384F" w:rsidRDefault="00181F5A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r>
      <w:rPr>
        <w:noProof/>
      </w:rPr>
      <w:drawing>
        <wp:anchor distT="0" distB="0" distL="114300" distR="114300" simplePos="0" relativeHeight="251658243" behindDoc="0" locked="0" layoutInCell="1" allowOverlap="1" wp14:anchorId="25028819" wp14:editId="6D2BE306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  <w:bCs/>
        </w:rPr>
        <w:alias w:val="Titel"/>
        <w:tag w:val=""/>
        <w:id w:val="-2579856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74537">
          <w:rPr>
            <w:rFonts w:cs="Arial"/>
            <w:b/>
            <w:bCs/>
          </w:rPr>
          <w:t>ueK 223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145667722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40FEF0E6" w14:textId="3BDD1AFC" w:rsidR="00181F5A" w:rsidRPr="00BC384F" w:rsidRDefault="00D74537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Multi-User-Applikationen objektorientiert realisieren</w:t>
        </w:r>
      </w:p>
    </w:sdtContent>
  </w:sdt>
  <w:p w14:paraId="0F6C90FB" w14:textId="77777777" w:rsidR="00181F5A" w:rsidRPr="004A71A0" w:rsidRDefault="00181F5A" w:rsidP="004A71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B59"/>
    <w:multiLevelType w:val="hybridMultilevel"/>
    <w:tmpl w:val="3FA89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C3C94"/>
    <w:multiLevelType w:val="hybridMultilevel"/>
    <w:tmpl w:val="E632A7B2"/>
    <w:lvl w:ilvl="0" w:tplc="CAF847F4">
      <w:start w:val="7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C46BA"/>
    <w:multiLevelType w:val="hybridMultilevel"/>
    <w:tmpl w:val="0854D8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21E87"/>
    <w:multiLevelType w:val="multilevel"/>
    <w:tmpl w:val="72B057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38A577A"/>
    <w:multiLevelType w:val="hybridMultilevel"/>
    <w:tmpl w:val="DB2E245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560EF"/>
    <w:multiLevelType w:val="hybridMultilevel"/>
    <w:tmpl w:val="FFFFFFFF"/>
    <w:lvl w:ilvl="0" w:tplc="E124BC1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D4CE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8AE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80FB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74C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F06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EE7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3C2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89B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76C34"/>
    <w:multiLevelType w:val="hybridMultilevel"/>
    <w:tmpl w:val="86E2EE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96A51"/>
    <w:multiLevelType w:val="hybridMultilevel"/>
    <w:tmpl w:val="FFFFFFFF"/>
    <w:lvl w:ilvl="0" w:tplc="F7E255F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80E3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04CE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60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22F3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224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65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0E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94B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11"/>
  </w:num>
  <w:num w:numId="7">
    <w:abstractNumId w:val="7"/>
  </w:num>
  <w:num w:numId="8">
    <w:abstractNumId w:val="5"/>
  </w:num>
  <w:num w:numId="9">
    <w:abstractNumId w:val="12"/>
  </w:num>
  <w:num w:numId="10">
    <w:abstractNumId w:val="6"/>
  </w:num>
  <w:num w:numId="11">
    <w:abstractNumId w:val="9"/>
  </w:num>
  <w:num w:numId="12">
    <w:abstractNumId w:val="10"/>
  </w:num>
  <w:num w:numId="13">
    <w:abstractNumId w:val="13"/>
  </w:num>
  <w:num w:numId="14">
    <w:abstractNumId w:val="0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0B"/>
    <w:rsid w:val="00000CED"/>
    <w:rsid w:val="000020B5"/>
    <w:rsid w:val="000037B2"/>
    <w:rsid w:val="00003E01"/>
    <w:rsid w:val="00004688"/>
    <w:rsid w:val="00004C86"/>
    <w:rsid w:val="000057C3"/>
    <w:rsid w:val="00006067"/>
    <w:rsid w:val="0000735C"/>
    <w:rsid w:val="000104C3"/>
    <w:rsid w:val="000178E7"/>
    <w:rsid w:val="00017AA7"/>
    <w:rsid w:val="00017C9A"/>
    <w:rsid w:val="00020550"/>
    <w:rsid w:val="00021B79"/>
    <w:rsid w:val="000223DC"/>
    <w:rsid w:val="000228F3"/>
    <w:rsid w:val="0002309D"/>
    <w:rsid w:val="0002525D"/>
    <w:rsid w:val="000271F1"/>
    <w:rsid w:val="000332B9"/>
    <w:rsid w:val="0004426A"/>
    <w:rsid w:val="0004462A"/>
    <w:rsid w:val="00044A82"/>
    <w:rsid w:val="000455A7"/>
    <w:rsid w:val="0004659F"/>
    <w:rsid w:val="00047291"/>
    <w:rsid w:val="000612A3"/>
    <w:rsid w:val="00061EB6"/>
    <w:rsid w:val="00063DE7"/>
    <w:rsid w:val="000643FE"/>
    <w:rsid w:val="00065B44"/>
    <w:rsid w:val="00070BD2"/>
    <w:rsid w:val="000723BF"/>
    <w:rsid w:val="00080909"/>
    <w:rsid w:val="00080BB9"/>
    <w:rsid w:val="0008190E"/>
    <w:rsid w:val="00081F7A"/>
    <w:rsid w:val="0008552E"/>
    <w:rsid w:val="0008E577"/>
    <w:rsid w:val="0009084E"/>
    <w:rsid w:val="00090F35"/>
    <w:rsid w:val="00092803"/>
    <w:rsid w:val="000934D3"/>
    <w:rsid w:val="000939DD"/>
    <w:rsid w:val="00093F3B"/>
    <w:rsid w:val="000957BA"/>
    <w:rsid w:val="00095AB9"/>
    <w:rsid w:val="00096678"/>
    <w:rsid w:val="000A260B"/>
    <w:rsid w:val="000A268B"/>
    <w:rsid w:val="000A2B95"/>
    <w:rsid w:val="000A4922"/>
    <w:rsid w:val="000A4D64"/>
    <w:rsid w:val="000A5CEB"/>
    <w:rsid w:val="000A6F5A"/>
    <w:rsid w:val="000B148E"/>
    <w:rsid w:val="000B25B6"/>
    <w:rsid w:val="000B3024"/>
    <w:rsid w:val="000B5188"/>
    <w:rsid w:val="000B7123"/>
    <w:rsid w:val="000B7398"/>
    <w:rsid w:val="000B7CFF"/>
    <w:rsid w:val="000C01FE"/>
    <w:rsid w:val="000C2513"/>
    <w:rsid w:val="000C2E52"/>
    <w:rsid w:val="000C3A69"/>
    <w:rsid w:val="000C4B4B"/>
    <w:rsid w:val="000D1670"/>
    <w:rsid w:val="000D1D4B"/>
    <w:rsid w:val="000D5476"/>
    <w:rsid w:val="000D6BCB"/>
    <w:rsid w:val="000E1822"/>
    <w:rsid w:val="000E196E"/>
    <w:rsid w:val="000E590A"/>
    <w:rsid w:val="000E5ED7"/>
    <w:rsid w:val="000E6F89"/>
    <w:rsid w:val="000E7224"/>
    <w:rsid w:val="000F1672"/>
    <w:rsid w:val="000F544F"/>
    <w:rsid w:val="000F54F9"/>
    <w:rsid w:val="000F5AB0"/>
    <w:rsid w:val="000F686E"/>
    <w:rsid w:val="000F7A66"/>
    <w:rsid w:val="0010060C"/>
    <w:rsid w:val="001008AE"/>
    <w:rsid w:val="0010105E"/>
    <w:rsid w:val="00102586"/>
    <w:rsid w:val="00103B1F"/>
    <w:rsid w:val="0010426F"/>
    <w:rsid w:val="00105156"/>
    <w:rsid w:val="00107ED8"/>
    <w:rsid w:val="00110088"/>
    <w:rsid w:val="0011183F"/>
    <w:rsid w:val="001131E1"/>
    <w:rsid w:val="001173EF"/>
    <w:rsid w:val="00121788"/>
    <w:rsid w:val="001247E1"/>
    <w:rsid w:val="00124CF4"/>
    <w:rsid w:val="001262A6"/>
    <w:rsid w:val="00127E8A"/>
    <w:rsid w:val="00127ED7"/>
    <w:rsid w:val="00127F40"/>
    <w:rsid w:val="00130D69"/>
    <w:rsid w:val="00130FDE"/>
    <w:rsid w:val="00133371"/>
    <w:rsid w:val="001352D9"/>
    <w:rsid w:val="0013546D"/>
    <w:rsid w:val="00135683"/>
    <w:rsid w:val="0013686C"/>
    <w:rsid w:val="00137610"/>
    <w:rsid w:val="001379E3"/>
    <w:rsid w:val="00137F49"/>
    <w:rsid w:val="0014041F"/>
    <w:rsid w:val="0014068F"/>
    <w:rsid w:val="00144DF8"/>
    <w:rsid w:val="00145F08"/>
    <w:rsid w:val="0014778E"/>
    <w:rsid w:val="00150E14"/>
    <w:rsid w:val="00151107"/>
    <w:rsid w:val="00152BC4"/>
    <w:rsid w:val="00153B45"/>
    <w:rsid w:val="001557AE"/>
    <w:rsid w:val="00155802"/>
    <w:rsid w:val="00155C37"/>
    <w:rsid w:val="00157D26"/>
    <w:rsid w:val="00162A50"/>
    <w:rsid w:val="00164CCD"/>
    <w:rsid w:val="00166399"/>
    <w:rsid w:val="00167C48"/>
    <w:rsid w:val="00171301"/>
    <w:rsid w:val="00172FC2"/>
    <w:rsid w:val="001779CD"/>
    <w:rsid w:val="001806E2"/>
    <w:rsid w:val="00181C34"/>
    <w:rsid w:val="00181F5A"/>
    <w:rsid w:val="00183FBE"/>
    <w:rsid w:val="00184147"/>
    <w:rsid w:val="00185AC9"/>
    <w:rsid w:val="00186A3F"/>
    <w:rsid w:val="00186F15"/>
    <w:rsid w:val="001877A0"/>
    <w:rsid w:val="00190CC7"/>
    <w:rsid w:val="00191CA4"/>
    <w:rsid w:val="00192C2D"/>
    <w:rsid w:val="001942AE"/>
    <w:rsid w:val="001957AD"/>
    <w:rsid w:val="001958F2"/>
    <w:rsid w:val="00196F71"/>
    <w:rsid w:val="00197B62"/>
    <w:rsid w:val="001A1316"/>
    <w:rsid w:val="001A2BF0"/>
    <w:rsid w:val="001A4CCA"/>
    <w:rsid w:val="001A504F"/>
    <w:rsid w:val="001A75C9"/>
    <w:rsid w:val="001B17EC"/>
    <w:rsid w:val="001B3951"/>
    <w:rsid w:val="001B4442"/>
    <w:rsid w:val="001B66B4"/>
    <w:rsid w:val="001B790D"/>
    <w:rsid w:val="001C0388"/>
    <w:rsid w:val="001C0D93"/>
    <w:rsid w:val="001C3B26"/>
    <w:rsid w:val="001C3B3A"/>
    <w:rsid w:val="001C4AF6"/>
    <w:rsid w:val="001C4E05"/>
    <w:rsid w:val="001C6F1E"/>
    <w:rsid w:val="001D0775"/>
    <w:rsid w:val="001D1692"/>
    <w:rsid w:val="001D1BD6"/>
    <w:rsid w:val="001D4F52"/>
    <w:rsid w:val="001D52D7"/>
    <w:rsid w:val="001D5AC1"/>
    <w:rsid w:val="001D64C4"/>
    <w:rsid w:val="001D7474"/>
    <w:rsid w:val="001D7771"/>
    <w:rsid w:val="001E068A"/>
    <w:rsid w:val="001E2BF1"/>
    <w:rsid w:val="001E5FFE"/>
    <w:rsid w:val="001F081A"/>
    <w:rsid w:val="001F0983"/>
    <w:rsid w:val="001F199F"/>
    <w:rsid w:val="001F2E39"/>
    <w:rsid w:val="001F41AE"/>
    <w:rsid w:val="001F594F"/>
    <w:rsid w:val="001F75EE"/>
    <w:rsid w:val="0020352B"/>
    <w:rsid w:val="0020402A"/>
    <w:rsid w:val="00204056"/>
    <w:rsid w:val="002143C1"/>
    <w:rsid w:val="002159F9"/>
    <w:rsid w:val="002161D4"/>
    <w:rsid w:val="0022122A"/>
    <w:rsid w:val="002223C5"/>
    <w:rsid w:val="002225DA"/>
    <w:rsid w:val="00222A41"/>
    <w:rsid w:val="00222BBC"/>
    <w:rsid w:val="002239EB"/>
    <w:rsid w:val="00224C1D"/>
    <w:rsid w:val="00225662"/>
    <w:rsid w:val="00227589"/>
    <w:rsid w:val="00227922"/>
    <w:rsid w:val="00227B94"/>
    <w:rsid w:val="00227C5D"/>
    <w:rsid w:val="00227F16"/>
    <w:rsid w:val="00231E68"/>
    <w:rsid w:val="0023311D"/>
    <w:rsid w:val="00234320"/>
    <w:rsid w:val="00235ADD"/>
    <w:rsid w:val="0024004C"/>
    <w:rsid w:val="0024087A"/>
    <w:rsid w:val="00240A67"/>
    <w:rsid w:val="00241D5E"/>
    <w:rsid w:val="002431E4"/>
    <w:rsid w:val="00244B02"/>
    <w:rsid w:val="00247D22"/>
    <w:rsid w:val="002504DC"/>
    <w:rsid w:val="002516E7"/>
    <w:rsid w:val="00251B53"/>
    <w:rsid w:val="00252F60"/>
    <w:rsid w:val="00253FE1"/>
    <w:rsid w:val="00254B74"/>
    <w:rsid w:val="00254FC3"/>
    <w:rsid w:val="002558E0"/>
    <w:rsid w:val="0025595D"/>
    <w:rsid w:val="0025614D"/>
    <w:rsid w:val="00256C5E"/>
    <w:rsid w:val="00256CF8"/>
    <w:rsid w:val="0025779A"/>
    <w:rsid w:val="00262C7A"/>
    <w:rsid w:val="00262EA6"/>
    <w:rsid w:val="002637AB"/>
    <w:rsid w:val="00265492"/>
    <w:rsid w:val="0026593C"/>
    <w:rsid w:val="0026632B"/>
    <w:rsid w:val="00270FD4"/>
    <w:rsid w:val="00275221"/>
    <w:rsid w:val="00277726"/>
    <w:rsid w:val="00277D47"/>
    <w:rsid w:val="00281102"/>
    <w:rsid w:val="0028344C"/>
    <w:rsid w:val="002844A3"/>
    <w:rsid w:val="00285D71"/>
    <w:rsid w:val="002929B0"/>
    <w:rsid w:val="002A4282"/>
    <w:rsid w:val="002A556F"/>
    <w:rsid w:val="002A55C7"/>
    <w:rsid w:val="002A7122"/>
    <w:rsid w:val="002B0AEE"/>
    <w:rsid w:val="002B0BF6"/>
    <w:rsid w:val="002B287B"/>
    <w:rsid w:val="002B307A"/>
    <w:rsid w:val="002B6B15"/>
    <w:rsid w:val="002B710A"/>
    <w:rsid w:val="002B7EC5"/>
    <w:rsid w:val="002C04E8"/>
    <w:rsid w:val="002C077F"/>
    <w:rsid w:val="002D1138"/>
    <w:rsid w:val="002D19B6"/>
    <w:rsid w:val="002D23DE"/>
    <w:rsid w:val="002D2A34"/>
    <w:rsid w:val="002D359D"/>
    <w:rsid w:val="002D3A96"/>
    <w:rsid w:val="002D4272"/>
    <w:rsid w:val="002D4E12"/>
    <w:rsid w:val="002D54F0"/>
    <w:rsid w:val="002D615D"/>
    <w:rsid w:val="002D683B"/>
    <w:rsid w:val="002E05C9"/>
    <w:rsid w:val="002E0D51"/>
    <w:rsid w:val="002E2338"/>
    <w:rsid w:val="002E45EB"/>
    <w:rsid w:val="002E4CED"/>
    <w:rsid w:val="002E5494"/>
    <w:rsid w:val="002E590A"/>
    <w:rsid w:val="002E6479"/>
    <w:rsid w:val="002E6CBF"/>
    <w:rsid w:val="002F0082"/>
    <w:rsid w:val="002F565A"/>
    <w:rsid w:val="003014A9"/>
    <w:rsid w:val="00303903"/>
    <w:rsid w:val="00304FC1"/>
    <w:rsid w:val="003076E8"/>
    <w:rsid w:val="00310035"/>
    <w:rsid w:val="003105E0"/>
    <w:rsid w:val="00310C61"/>
    <w:rsid w:val="00313D4F"/>
    <w:rsid w:val="00315F7D"/>
    <w:rsid w:val="00316D57"/>
    <w:rsid w:val="0031722A"/>
    <w:rsid w:val="00320152"/>
    <w:rsid w:val="00320637"/>
    <w:rsid w:val="00320790"/>
    <w:rsid w:val="003220F2"/>
    <w:rsid w:val="00322AF1"/>
    <w:rsid w:val="00323452"/>
    <w:rsid w:val="00324271"/>
    <w:rsid w:val="00324836"/>
    <w:rsid w:val="00324BE0"/>
    <w:rsid w:val="003260D0"/>
    <w:rsid w:val="003261E6"/>
    <w:rsid w:val="003309B0"/>
    <w:rsid w:val="00330C51"/>
    <w:rsid w:val="00332A68"/>
    <w:rsid w:val="003403B6"/>
    <w:rsid w:val="00342E43"/>
    <w:rsid w:val="00343CF0"/>
    <w:rsid w:val="00347452"/>
    <w:rsid w:val="00350D2C"/>
    <w:rsid w:val="00353064"/>
    <w:rsid w:val="0035330B"/>
    <w:rsid w:val="00355360"/>
    <w:rsid w:val="00357184"/>
    <w:rsid w:val="00360CBF"/>
    <w:rsid w:val="00361435"/>
    <w:rsid w:val="00363962"/>
    <w:rsid w:val="00363A6C"/>
    <w:rsid w:val="00364B62"/>
    <w:rsid w:val="00365489"/>
    <w:rsid w:val="00366AF3"/>
    <w:rsid w:val="00366CF4"/>
    <w:rsid w:val="00367719"/>
    <w:rsid w:val="00370A48"/>
    <w:rsid w:val="00371B86"/>
    <w:rsid w:val="00372FCA"/>
    <w:rsid w:val="003737E2"/>
    <w:rsid w:val="00373A5C"/>
    <w:rsid w:val="00373B88"/>
    <w:rsid w:val="003778E3"/>
    <w:rsid w:val="0037797E"/>
    <w:rsid w:val="00387754"/>
    <w:rsid w:val="00390A1C"/>
    <w:rsid w:val="00390D84"/>
    <w:rsid w:val="0039711F"/>
    <w:rsid w:val="00397D83"/>
    <w:rsid w:val="003A2B17"/>
    <w:rsid w:val="003A2E04"/>
    <w:rsid w:val="003A386C"/>
    <w:rsid w:val="003A3E6D"/>
    <w:rsid w:val="003A6FE9"/>
    <w:rsid w:val="003A720F"/>
    <w:rsid w:val="003A7764"/>
    <w:rsid w:val="003A7ED5"/>
    <w:rsid w:val="003B5944"/>
    <w:rsid w:val="003B5FDE"/>
    <w:rsid w:val="003C09EF"/>
    <w:rsid w:val="003C3787"/>
    <w:rsid w:val="003C3A00"/>
    <w:rsid w:val="003C4B4E"/>
    <w:rsid w:val="003C535A"/>
    <w:rsid w:val="003C56E3"/>
    <w:rsid w:val="003C572A"/>
    <w:rsid w:val="003C58BE"/>
    <w:rsid w:val="003C66E1"/>
    <w:rsid w:val="003C6A98"/>
    <w:rsid w:val="003D2E47"/>
    <w:rsid w:val="003D377E"/>
    <w:rsid w:val="003D3A1F"/>
    <w:rsid w:val="003D441C"/>
    <w:rsid w:val="003D5BD5"/>
    <w:rsid w:val="003D6C34"/>
    <w:rsid w:val="003D6E45"/>
    <w:rsid w:val="003E0472"/>
    <w:rsid w:val="003E24A1"/>
    <w:rsid w:val="003E3142"/>
    <w:rsid w:val="003E3582"/>
    <w:rsid w:val="003E56D5"/>
    <w:rsid w:val="003F03AC"/>
    <w:rsid w:val="003F0B4E"/>
    <w:rsid w:val="003F0C34"/>
    <w:rsid w:val="003F0E53"/>
    <w:rsid w:val="003F0EF1"/>
    <w:rsid w:val="003F1932"/>
    <w:rsid w:val="003F1FC0"/>
    <w:rsid w:val="003F52F4"/>
    <w:rsid w:val="003F63D9"/>
    <w:rsid w:val="003F6C98"/>
    <w:rsid w:val="00401611"/>
    <w:rsid w:val="00402533"/>
    <w:rsid w:val="00405077"/>
    <w:rsid w:val="004053D8"/>
    <w:rsid w:val="004054FB"/>
    <w:rsid w:val="004103A1"/>
    <w:rsid w:val="00411367"/>
    <w:rsid w:val="00412B8E"/>
    <w:rsid w:val="00413D19"/>
    <w:rsid w:val="004142DE"/>
    <w:rsid w:val="00415385"/>
    <w:rsid w:val="00416F49"/>
    <w:rsid w:val="004204FC"/>
    <w:rsid w:val="00420BDE"/>
    <w:rsid w:val="00420C47"/>
    <w:rsid w:val="00420E31"/>
    <w:rsid w:val="00424780"/>
    <w:rsid w:val="00425173"/>
    <w:rsid w:val="00425A34"/>
    <w:rsid w:val="00425CCF"/>
    <w:rsid w:val="00426963"/>
    <w:rsid w:val="004319AE"/>
    <w:rsid w:val="00433756"/>
    <w:rsid w:val="00433DE6"/>
    <w:rsid w:val="004340F8"/>
    <w:rsid w:val="00441D8A"/>
    <w:rsid w:val="00446B95"/>
    <w:rsid w:val="00446D1C"/>
    <w:rsid w:val="004476F3"/>
    <w:rsid w:val="00447C05"/>
    <w:rsid w:val="00450E75"/>
    <w:rsid w:val="00453230"/>
    <w:rsid w:val="00453B20"/>
    <w:rsid w:val="004557B9"/>
    <w:rsid w:val="004561E0"/>
    <w:rsid w:val="004564A7"/>
    <w:rsid w:val="00463716"/>
    <w:rsid w:val="00464D47"/>
    <w:rsid w:val="00465E28"/>
    <w:rsid w:val="00467800"/>
    <w:rsid w:val="004708A0"/>
    <w:rsid w:val="00471015"/>
    <w:rsid w:val="0047119B"/>
    <w:rsid w:val="004727A6"/>
    <w:rsid w:val="00474A6C"/>
    <w:rsid w:val="00474AEC"/>
    <w:rsid w:val="0047632D"/>
    <w:rsid w:val="004804B4"/>
    <w:rsid w:val="00481384"/>
    <w:rsid w:val="0048375A"/>
    <w:rsid w:val="004849F6"/>
    <w:rsid w:val="00484CF9"/>
    <w:rsid w:val="00485BEF"/>
    <w:rsid w:val="00485C08"/>
    <w:rsid w:val="004865B3"/>
    <w:rsid w:val="00486D69"/>
    <w:rsid w:val="00486F93"/>
    <w:rsid w:val="0048732B"/>
    <w:rsid w:val="00487FB5"/>
    <w:rsid w:val="0049039F"/>
    <w:rsid w:val="004922E0"/>
    <w:rsid w:val="0049272F"/>
    <w:rsid w:val="004958A0"/>
    <w:rsid w:val="004958C1"/>
    <w:rsid w:val="00495DA2"/>
    <w:rsid w:val="004976E6"/>
    <w:rsid w:val="00497ABD"/>
    <w:rsid w:val="00497F02"/>
    <w:rsid w:val="004A1C8D"/>
    <w:rsid w:val="004A4EA0"/>
    <w:rsid w:val="004A71A0"/>
    <w:rsid w:val="004A7BF4"/>
    <w:rsid w:val="004B5B71"/>
    <w:rsid w:val="004B5FD4"/>
    <w:rsid w:val="004B6A9D"/>
    <w:rsid w:val="004B717D"/>
    <w:rsid w:val="004C3B53"/>
    <w:rsid w:val="004C3B62"/>
    <w:rsid w:val="004C444F"/>
    <w:rsid w:val="004C4491"/>
    <w:rsid w:val="004C6499"/>
    <w:rsid w:val="004D049A"/>
    <w:rsid w:val="004D1BC3"/>
    <w:rsid w:val="004D3837"/>
    <w:rsid w:val="004D3C43"/>
    <w:rsid w:val="004D3D40"/>
    <w:rsid w:val="004E031E"/>
    <w:rsid w:val="004E238A"/>
    <w:rsid w:val="004E24C5"/>
    <w:rsid w:val="004E28C1"/>
    <w:rsid w:val="004E54C7"/>
    <w:rsid w:val="004E673A"/>
    <w:rsid w:val="004E74C5"/>
    <w:rsid w:val="004F030D"/>
    <w:rsid w:val="004F049E"/>
    <w:rsid w:val="004F154B"/>
    <w:rsid w:val="004F1CA7"/>
    <w:rsid w:val="004F5673"/>
    <w:rsid w:val="005020BF"/>
    <w:rsid w:val="00504723"/>
    <w:rsid w:val="005069C3"/>
    <w:rsid w:val="005110A5"/>
    <w:rsid w:val="00512E58"/>
    <w:rsid w:val="005135D4"/>
    <w:rsid w:val="005136B2"/>
    <w:rsid w:val="00514ED2"/>
    <w:rsid w:val="00516BCE"/>
    <w:rsid w:val="005247B6"/>
    <w:rsid w:val="00525627"/>
    <w:rsid w:val="005260C4"/>
    <w:rsid w:val="005267EE"/>
    <w:rsid w:val="00526FD8"/>
    <w:rsid w:val="005274A8"/>
    <w:rsid w:val="0053030F"/>
    <w:rsid w:val="00530BF6"/>
    <w:rsid w:val="005319BF"/>
    <w:rsid w:val="00532396"/>
    <w:rsid w:val="005334B3"/>
    <w:rsid w:val="005340F6"/>
    <w:rsid w:val="0053461F"/>
    <w:rsid w:val="00535132"/>
    <w:rsid w:val="005358BB"/>
    <w:rsid w:val="0053617D"/>
    <w:rsid w:val="005365A2"/>
    <w:rsid w:val="0053675C"/>
    <w:rsid w:val="00536AE0"/>
    <w:rsid w:val="005401C2"/>
    <w:rsid w:val="00540709"/>
    <w:rsid w:val="00542CD6"/>
    <w:rsid w:val="0054526B"/>
    <w:rsid w:val="00547D97"/>
    <w:rsid w:val="00550CEC"/>
    <w:rsid w:val="005528E2"/>
    <w:rsid w:val="00552FC5"/>
    <w:rsid w:val="0055327D"/>
    <w:rsid w:val="00554562"/>
    <w:rsid w:val="00554654"/>
    <w:rsid w:val="00557510"/>
    <w:rsid w:val="00560C3E"/>
    <w:rsid w:val="00560DF9"/>
    <w:rsid w:val="00561A95"/>
    <w:rsid w:val="00562B45"/>
    <w:rsid w:val="00562B9B"/>
    <w:rsid w:val="005652A6"/>
    <w:rsid w:val="00565824"/>
    <w:rsid w:val="00566AED"/>
    <w:rsid w:val="00567FFC"/>
    <w:rsid w:val="00570415"/>
    <w:rsid w:val="00571D97"/>
    <w:rsid w:val="00573540"/>
    <w:rsid w:val="0057411F"/>
    <w:rsid w:val="005756CE"/>
    <w:rsid w:val="005807D7"/>
    <w:rsid w:val="00580C4A"/>
    <w:rsid w:val="00582DF5"/>
    <w:rsid w:val="005852F7"/>
    <w:rsid w:val="005865BF"/>
    <w:rsid w:val="00586CFE"/>
    <w:rsid w:val="00587971"/>
    <w:rsid w:val="00592C10"/>
    <w:rsid w:val="00593DAD"/>
    <w:rsid w:val="005941BF"/>
    <w:rsid w:val="00594F25"/>
    <w:rsid w:val="00596F1C"/>
    <w:rsid w:val="00597624"/>
    <w:rsid w:val="005A0453"/>
    <w:rsid w:val="005A0A12"/>
    <w:rsid w:val="005A1481"/>
    <w:rsid w:val="005A1504"/>
    <w:rsid w:val="005A18EF"/>
    <w:rsid w:val="005A5EB5"/>
    <w:rsid w:val="005A6BFD"/>
    <w:rsid w:val="005A7D0C"/>
    <w:rsid w:val="005B28C5"/>
    <w:rsid w:val="005B6B9D"/>
    <w:rsid w:val="005B7109"/>
    <w:rsid w:val="005B7C99"/>
    <w:rsid w:val="005C20B8"/>
    <w:rsid w:val="005C327C"/>
    <w:rsid w:val="005C3C41"/>
    <w:rsid w:val="005C6B76"/>
    <w:rsid w:val="005C77CA"/>
    <w:rsid w:val="005C7B50"/>
    <w:rsid w:val="005D4177"/>
    <w:rsid w:val="005D4539"/>
    <w:rsid w:val="005D4FBE"/>
    <w:rsid w:val="005D52CF"/>
    <w:rsid w:val="005D6DF3"/>
    <w:rsid w:val="005D76B7"/>
    <w:rsid w:val="005E0C3B"/>
    <w:rsid w:val="005E2C14"/>
    <w:rsid w:val="005E4C53"/>
    <w:rsid w:val="005E732C"/>
    <w:rsid w:val="005F0F8E"/>
    <w:rsid w:val="005F1FB5"/>
    <w:rsid w:val="005F40B1"/>
    <w:rsid w:val="005F51F7"/>
    <w:rsid w:val="005F5441"/>
    <w:rsid w:val="005F5460"/>
    <w:rsid w:val="005F7457"/>
    <w:rsid w:val="005F79B1"/>
    <w:rsid w:val="00600F8B"/>
    <w:rsid w:val="006018A8"/>
    <w:rsid w:val="0060627E"/>
    <w:rsid w:val="00606D92"/>
    <w:rsid w:val="0061000D"/>
    <w:rsid w:val="00610B4F"/>
    <w:rsid w:val="00611587"/>
    <w:rsid w:val="006121CE"/>
    <w:rsid w:val="006131A5"/>
    <w:rsid w:val="006137D3"/>
    <w:rsid w:val="00614E0E"/>
    <w:rsid w:val="0061560A"/>
    <w:rsid w:val="00617842"/>
    <w:rsid w:val="00617DD9"/>
    <w:rsid w:val="0062001C"/>
    <w:rsid w:val="0062386D"/>
    <w:rsid w:val="0062717B"/>
    <w:rsid w:val="00631379"/>
    <w:rsid w:val="0063199A"/>
    <w:rsid w:val="00634EA0"/>
    <w:rsid w:val="00634EC5"/>
    <w:rsid w:val="0063618C"/>
    <w:rsid w:val="00636726"/>
    <w:rsid w:val="00636EF2"/>
    <w:rsid w:val="0063762F"/>
    <w:rsid w:val="0064013C"/>
    <w:rsid w:val="00642375"/>
    <w:rsid w:val="00642388"/>
    <w:rsid w:val="00642E8E"/>
    <w:rsid w:val="006437F2"/>
    <w:rsid w:val="0064531C"/>
    <w:rsid w:val="006474EF"/>
    <w:rsid w:val="00650F2C"/>
    <w:rsid w:val="00650F5E"/>
    <w:rsid w:val="00652108"/>
    <w:rsid w:val="00652D76"/>
    <w:rsid w:val="006553B8"/>
    <w:rsid w:val="00655EAE"/>
    <w:rsid w:val="0065621A"/>
    <w:rsid w:val="006562DF"/>
    <w:rsid w:val="00656634"/>
    <w:rsid w:val="00656A29"/>
    <w:rsid w:val="006574B6"/>
    <w:rsid w:val="0066007B"/>
    <w:rsid w:val="00664574"/>
    <w:rsid w:val="00665AFA"/>
    <w:rsid w:val="00666203"/>
    <w:rsid w:val="0067045C"/>
    <w:rsid w:val="00670A59"/>
    <w:rsid w:val="0067268F"/>
    <w:rsid w:val="00675CFA"/>
    <w:rsid w:val="00676A1A"/>
    <w:rsid w:val="00676E24"/>
    <w:rsid w:val="00676F3B"/>
    <w:rsid w:val="006775E2"/>
    <w:rsid w:val="00677A5B"/>
    <w:rsid w:val="00680298"/>
    <w:rsid w:val="00681274"/>
    <w:rsid w:val="00681B4A"/>
    <w:rsid w:val="00682D77"/>
    <w:rsid w:val="0068322C"/>
    <w:rsid w:val="00683934"/>
    <w:rsid w:val="006849E3"/>
    <w:rsid w:val="00685D9D"/>
    <w:rsid w:val="006863A4"/>
    <w:rsid w:val="00687146"/>
    <w:rsid w:val="00691E22"/>
    <w:rsid w:val="006925CF"/>
    <w:rsid w:val="006947F4"/>
    <w:rsid w:val="00696B85"/>
    <w:rsid w:val="00697380"/>
    <w:rsid w:val="006A2B8D"/>
    <w:rsid w:val="006A34B6"/>
    <w:rsid w:val="006A36D4"/>
    <w:rsid w:val="006A45F1"/>
    <w:rsid w:val="006A47EF"/>
    <w:rsid w:val="006A6812"/>
    <w:rsid w:val="006A73B3"/>
    <w:rsid w:val="006B128A"/>
    <w:rsid w:val="006B462B"/>
    <w:rsid w:val="006B5F94"/>
    <w:rsid w:val="006B7530"/>
    <w:rsid w:val="006B7D54"/>
    <w:rsid w:val="006C02CD"/>
    <w:rsid w:val="006C2205"/>
    <w:rsid w:val="006C2805"/>
    <w:rsid w:val="006C2807"/>
    <w:rsid w:val="006C29A2"/>
    <w:rsid w:val="006D0112"/>
    <w:rsid w:val="006D0843"/>
    <w:rsid w:val="006D08E0"/>
    <w:rsid w:val="006D3E2B"/>
    <w:rsid w:val="006D4182"/>
    <w:rsid w:val="006D42A4"/>
    <w:rsid w:val="006D44E7"/>
    <w:rsid w:val="006D5010"/>
    <w:rsid w:val="006D5503"/>
    <w:rsid w:val="006D6B0E"/>
    <w:rsid w:val="006E036D"/>
    <w:rsid w:val="006E3777"/>
    <w:rsid w:val="006E397B"/>
    <w:rsid w:val="006E3F6D"/>
    <w:rsid w:val="006E4AC8"/>
    <w:rsid w:val="006E5F5B"/>
    <w:rsid w:val="006F16FD"/>
    <w:rsid w:val="006F172D"/>
    <w:rsid w:val="006F1EE0"/>
    <w:rsid w:val="006F4C1A"/>
    <w:rsid w:val="007000D1"/>
    <w:rsid w:val="007008EA"/>
    <w:rsid w:val="0070198C"/>
    <w:rsid w:val="00701C81"/>
    <w:rsid w:val="00701F7C"/>
    <w:rsid w:val="007023CB"/>
    <w:rsid w:val="00703ABB"/>
    <w:rsid w:val="00703BDD"/>
    <w:rsid w:val="0070448C"/>
    <w:rsid w:val="00705115"/>
    <w:rsid w:val="00706E3B"/>
    <w:rsid w:val="0070745C"/>
    <w:rsid w:val="007076AA"/>
    <w:rsid w:val="007105FC"/>
    <w:rsid w:val="00713EBB"/>
    <w:rsid w:val="007141D1"/>
    <w:rsid w:val="00714368"/>
    <w:rsid w:val="00714C10"/>
    <w:rsid w:val="00714CEE"/>
    <w:rsid w:val="00716BD5"/>
    <w:rsid w:val="0071769F"/>
    <w:rsid w:val="00717B63"/>
    <w:rsid w:val="007216F9"/>
    <w:rsid w:val="00724BCA"/>
    <w:rsid w:val="00725C32"/>
    <w:rsid w:val="00734D98"/>
    <w:rsid w:val="00735A7D"/>
    <w:rsid w:val="00736C00"/>
    <w:rsid w:val="00741328"/>
    <w:rsid w:val="007425F6"/>
    <w:rsid w:val="00742A09"/>
    <w:rsid w:val="007432F6"/>
    <w:rsid w:val="00746635"/>
    <w:rsid w:val="007468DF"/>
    <w:rsid w:val="00750747"/>
    <w:rsid w:val="00750A65"/>
    <w:rsid w:val="00751889"/>
    <w:rsid w:val="00751F18"/>
    <w:rsid w:val="00752027"/>
    <w:rsid w:val="007546D8"/>
    <w:rsid w:val="00755994"/>
    <w:rsid w:val="007569A8"/>
    <w:rsid w:val="007572B2"/>
    <w:rsid w:val="00757940"/>
    <w:rsid w:val="00757C1A"/>
    <w:rsid w:val="007600A6"/>
    <w:rsid w:val="00761389"/>
    <w:rsid w:val="00761FC6"/>
    <w:rsid w:val="0076568B"/>
    <w:rsid w:val="00766ED2"/>
    <w:rsid w:val="00772066"/>
    <w:rsid w:val="00773B90"/>
    <w:rsid w:val="00774961"/>
    <w:rsid w:val="007767F7"/>
    <w:rsid w:val="0077727F"/>
    <w:rsid w:val="00777BED"/>
    <w:rsid w:val="00780BB4"/>
    <w:rsid w:val="00782704"/>
    <w:rsid w:val="007848F9"/>
    <w:rsid w:val="007863B8"/>
    <w:rsid w:val="00791DD0"/>
    <w:rsid w:val="007927D2"/>
    <w:rsid w:val="00793084"/>
    <w:rsid w:val="00793272"/>
    <w:rsid w:val="00793610"/>
    <w:rsid w:val="007951FB"/>
    <w:rsid w:val="0079547D"/>
    <w:rsid w:val="00797C33"/>
    <w:rsid w:val="007A3D51"/>
    <w:rsid w:val="007A79ED"/>
    <w:rsid w:val="007B0298"/>
    <w:rsid w:val="007B179C"/>
    <w:rsid w:val="007B1F49"/>
    <w:rsid w:val="007B2181"/>
    <w:rsid w:val="007B282E"/>
    <w:rsid w:val="007B31F9"/>
    <w:rsid w:val="007B722F"/>
    <w:rsid w:val="007C0E45"/>
    <w:rsid w:val="007C316D"/>
    <w:rsid w:val="007C4613"/>
    <w:rsid w:val="007C5D55"/>
    <w:rsid w:val="007C6DDD"/>
    <w:rsid w:val="007C7B8F"/>
    <w:rsid w:val="007D418E"/>
    <w:rsid w:val="007D7460"/>
    <w:rsid w:val="007E037A"/>
    <w:rsid w:val="007E101E"/>
    <w:rsid w:val="007E47A2"/>
    <w:rsid w:val="007E4BA5"/>
    <w:rsid w:val="007E4EC0"/>
    <w:rsid w:val="007E5883"/>
    <w:rsid w:val="007E659B"/>
    <w:rsid w:val="007F240B"/>
    <w:rsid w:val="007F3644"/>
    <w:rsid w:val="007F4E68"/>
    <w:rsid w:val="007F5AC0"/>
    <w:rsid w:val="007F6B4C"/>
    <w:rsid w:val="00801984"/>
    <w:rsid w:val="0080309B"/>
    <w:rsid w:val="00806D6C"/>
    <w:rsid w:val="00807715"/>
    <w:rsid w:val="00807ABA"/>
    <w:rsid w:val="00811EFD"/>
    <w:rsid w:val="00812836"/>
    <w:rsid w:val="00812B1E"/>
    <w:rsid w:val="00814373"/>
    <w:rsid w:val="00814517"/>
    <w:rsid w:val="00814B27"/>
    <w:rsid w:val="00814C37"/>
    <w:rsid w:val="0081580B"/>
    <w:rsid w:val="008211FA"/>
    <w:rsid w:val="00824242"/>
    <w:rsid w:val="0082473D"/>
    <w:rsid w:val="00827513"/>
    <w:rsid w:val="0083017E"/>
    <w:rsid w:val="008348DA"/>
    <w:rsid w:val="0083525C"/>
    <w:rsid w:val="00835C34"/>
    <w:rsid w:val="00837EC5"/>
    <w:rsid w:val="00844E42"/>
    <w:rsid w:val="00846AC7"/>
    <w:rsid w:val="00850F1D"/>
    <w:rsid w:val="00851DDE"/>
    <w:rsid w:val="00854492"/>
    <w:rsid w:val="008549C2"/>
    <w:rsid w:val="008604FB"/>
    <w:rsid w:val="00860EB7"/>
    <w:rsid w:val="00862B2D"/>
    <w:rsid w:val="0086464C"/>
    <w:rsid w:val="00865C4F"/>
    <w:rsid w:val="00865F8C"/>
    <w:rsid w:val="008661AC"/>
    <w:rsid w:val="00866989"/>
    <w:rsid w:val="00866EB3"/>
    <w:rsid w:val="00872705"/>
    <w:rsid w:val="008744C0"/>
    <w:rsid w:val="00874747"/>
    <w:rsid w:val="00874F48"/>
    <w:rsid w:val="008755B4"/>
    <w:rsid w:val="00875D36"/>
    <w:rsid w:val="00880393"/>
    <w:rsid w:val="00880B30"/>
    <w:rsid w:val="00880BE6"/>
    <w:rsid w:val="008810D0"/>
    <w:rsid w:val="008812FA"/>
    <w:rsid w:val="00881C6B"/>
    <w:rsid w:val="00882407"/>
    <w:rsid w:val="00882CF5"/>
    <w:rsid w:val="00892007"/>
    <w:rsid w:val="008936E8"/>
    <w:rsid w:val="0089429E"/>
    <w:rsid w:val="0089475E"/>
    <w:rsid w:val="008A6429"/>
    <w:rsid w:val="008A67ED"/>
    <w:rsid w:val="008A7F24"/>
    <w:rsid w:val="008B1AA1"/>
    <w:rsid w:val="008B1CB0"/>
    <w:rsid w:val="008B23E5"/>
    <w:rsid w:val="008B3366"/>
    <w:rsid w:val="008B4A1A"/>
    <w:rsid w:val="008B4F92"/>
    <w:rsid w:val="008B5186"/>
    <w:rsid w:val="008B5A53"/>
    <w:rsid w:val="008C0AFF"/>
    <w:rsid w:val="008C0CB7"/>
    <w:rsid w:val="008C3DC3"/>
    <w:rsid w:val="008C58A7"/>
    <w:rsid w:val="008C5993"/>
    <w:rsid w:val="008C5DA1"/>
    <w:rsid w:val="008C629F"/>
    <w:rsid w:val="008C6A9E"/>
    <w:rsid w:val="008D04A5"/>
    <w:rsid w:val="008D0AF3"/>
    <w:rsid w:val="008D0D18"/>
    <w:rsid w:val="008D190E"/>
    <w:rsid w:val="008D229F"/>
    <w:rsid w:val="008D3DA8"/>
    <w:rsid w:val="008D7E10"/>
    <w:rsid w:val="008E1978"/>
    <w:rsid w:val="008E2BD7"/>
    <w:rsid w:val="008E5DF3"/>
    <w:rsid w:val="008E7605"/>
    <w:rsid w:val="008E7A59"/>
    <w:rsid w:val="008F108B"/>
    <w:rsid w:val="008F24C5"/>
    <w:rsid w:val="008F2D38"/>
    <w:rsid w:val="008F3FF8"/>
    <w:rsid w:val="00900420"/>
    <w:rsid w:val="0090124F"/>
    <w:rsid w:val="009022F0"/>
    <w:rsid w:val="009040A4"/>
    <w:rsid w:val="00907360"/>
    <w:rsid w:val="009073C9"/>
    <w:rsid w:val="009073CB"/>
    <w:rsid w:val="00907D3A"/>
    <w:rsid w:val="0091009A"/>
    <w:rsid w:val="00910101"/>
    <w:rsid w:val="00912192"/>
    <w:rsid w:val="00912E1B"/>
    <w:rsid w:val="009146FF"/>
    <w:rsid w:val="00915C7E"/>
    <w:rsid w:val="00915E89"/>
    <w:rsid w:val="00916BF7"/>
    <w:rsid w:val="009177A7"/>
    <w:rsid w:val="009177B2"/>
    <w:rsid w:val="0092300D"/>
    <w:rsid w:val="00923556"/>
    <w:rsid w:val="00923A6A"/>
    <w:rsid w:val="00926B90"/>
    <w:rsid w:val="0093092E"/>
    <w:rsid w:val="00930F69"/>
    <w:rsid w:val="00936512"/>
    <w:rsid w:val="00936B68"/>
    <w:rsid w:val="00936CD4"/>
    <w:rsid w:val="00937D7F"/>
    <w:rsid w:val="0094082A"/>
    <w:rsid w:val="009410B0"/>
    <w:rsid w:val="00941AFE"/>
    <w:rsid w:val="00941D6F"/>
    <w:rsid w:val="0094423D"/>
    <w:rsid w:val="0094573B"/>
    <w:rsid w:val="00950F70"/>
    <w:rsid w:val="00951ECD"/>
    <w:rsid w:val="009522B0"/>
    <w:rsid w:val="00953FDC"/>
    <w:rsid w:val="0095602A"/>
    <w:rsid w:val="00956FF7"/>
    <w:rsid w:val="00957615"/>
    <w:rsid w:val="00957D0B"/>
    <w:rsid w:val="00961945"/>
    <w:rsid w:val="009627D9"/>
    <w:rsid w:val="00962D5E"/>
    <w:rsid w:val="00963EEE"/>
    <w:rsid w:val="00964847"/>
    <w:rsid w:val="0096558A"/>
    <w:rsid w:val="009700A8"/>
    <w:rsid w:val="009710BA"/>
    <w:rsid w:val="00972063"/>
    <w:rsid w:val="00973265"/>
    <w:rsid w:val="00973B6C"/>
    <w:rsid w:val="00976830"/>
    <w:rsid w:val="00976D34"/>
    <w:rsid w:val="00977A1F"/>
    <w:rsid w:val="00981434"/>
    <w:rsid w:val="00982276"/>
    <w:rsid w:val="00986332"/>
    <w:rsid w:val="009908F7"/>
    <w:rsid w:val="00990B34"/>
    <w:rsid w:val="00994BC2"/>
    <w:rsid w:val="0099635C"/>
    <w:rsid w:val="00996714"/>
    <w:rsid w:val="00997169"/>
    <w:rsid w:val="009973E9"/>
    <w:rsid w:val="009A121B"/>
    <w:rsid w:val="009A1D8B"/>
    <w:rsid w:val="009A2D49"/>
    <w:rsid w:val="009A4674"/>
    <w:rsid w:val="009A5B12"/>
    <w:rsid w:val="009A656E"/>
    <w:rsid w:val="009A6D9B"/>
    <w:rsid w:val="009B0BAF"/>
    <w:rsid w:val="009B1C87"/>
    <w:rsid w:val="009B21AA"/>
    <w:rsid w:val="009B2542"/>
    <w:rsid w:val="009B5158"/>
    <w:rsid w:val="009B6F4C"/>
    <w:rsid w:val="009B791C"/>
    <w:rsid w:val="009C0577"/>
    <w:rsid w:val="009C2005"/>
    <w:rsid w:val="009C3EAD"/>
    <w:rsid w:val="009C3F84"/>
    <w:rsid w:val="009C44BB"/>
    <w:rsid w:val="009C506D"/>
    <w:rsid w:val="009C540E"/>
    <w:rsid w:val="009C6E21"/>
    <w:rsid w:val="009C6E86"/>
    <w:rsid w:val="009C7812"/>
    <w:rsid w:val="009D19FF"/>
    <w:rsid w:val="009D2343"/>
    <w:rsid w:val="009D2E79"/>
    <w:rsid w:val="009D49B4"/>
    <w:rsid w:val="009D5C9F"/>
    <w:rsid w:val="009D6996"/>
    <w:rsid w:val="009D7F06"/>
    <w:rsid w:val="009E1E40"/>
    <w:rsid w:val="009E227D"/>
    <w:rsid w:val="009E2671"/>
    <w:rsid w:val="009E2AE2"/>
    <w:rsid w:val="009E51D4"/>
    <w:rsid w:val="009E7F96"/>
    <w:rsid w:val="009F019A"/>
    <w:rsid w:val="009F334B"/>
    <w:rsid w:val="009F369D"/>
    <w:rsid w:val="009F4604"/>
    <w:rsid w:val="009F5968"/>
    <w:rsid w:val="009F645F"/>
    <w:rsid w:val="009F7B21"/>
    <w:rsid w:val="00A0169D"/>
    <w:rsid w:val="00A02C7D"/>
    <w:rsid w:val="00A02E3E"/>
    <w:rsid w:val="00A0327B"/>
    <w:rsid w:val="00A0364D"/>
    <w:rsid w:val="00A04D72"/>
    <w:rsid w:val="00A04F10"/>
    <w:rsid w:val="00A04F83"/>
    <w:rsid w:val="00A059D2"/>
    <w:rsid w:val="00A06208"/>
    <w:rsid w:val="00A07FCB"/>
    <w:rsid w:val="00A145F1"/>
    <w:rsid w:val="00A153A6"/>
    <w:rsid w:val="00A202AD"/>
    <w:rsid w:val="00A22012"/>
    <w:rsid w:val="00A23652"/>
    <w:rsid w:val="00A239D3"/>
    <w:rsid w:val="00A23F9C"/>
    <w:rsid w:val="00A245B2"/>
    <w:rsid w:val="00A25557"/>
    <w:rsid w:val="00A265D7"/>
    <w:rsid w:val="00A272C5"/>
    <w:rsid w:val="00A31EE7"/>
    <w:rsid w:val="00A37966"/>
    <w:rsid w:val="00A4039F"/>
    <w:rsid w:val="00A4522E"/>
    <w:rsid w:val="00A4582B"/>
    <w:rsid w:val="00A45AD3"/>
    <w:rsid w:val="00A45CB5"/>
    <w:rsid w:val="00A47F50"/>
    <w:rsid w:val="00A50680"/>
    <w:rsid w:val="00A50B26"/>
    <w:rsid w:val="00A50D0B"/>
    <w:rsid w:val="00A513EB"/>
    <w:rsid w:val="00A52139"/>
    <w:rsid w:val="00A5250B"/>
    <w:rsid w:val="00A53372"/>
    <w:rsid w:val="00A556A3"/>
    <w:rsid w:val="00A5578C"/>
    <w:rsid w:val="00A55C84"/>
    <w:rsid w:val="00A55D52"/>
    <w:rsid w:val="00A5636D"/>
    <w:rsid w:val="00A56E5E"/>
    <w:rsid w:val="00A660BD"/>
    <w:rsid w:val="00A67076"/>
    <w:rsid w:val="00A71828"/>
    <w:rsid w:val="00A739B0"/>
    <w:rsid w:val="00A74B25"/>
    <w:rsid w:val="00A75080"/>
    <w:rsid w:val="00A751C7"/>
    <w:rsid w:val="00A77FE4"/>
    <w:rsid w:val="00A815C8"/>
    <w:rsid w:val="00A8459C"/>
    <w:rsid w:val="00A84743"/>
    <w:rsid w:val="00A87354"/>
    <w:rsid w:val="00A914F7"/>
    <w:rsid w:val="00A91743"/>
    <w:rsid w:val="00A91BEC"/>
    <w:rsid w:val="00A91DD8"/>
    <w:rsid w:val="00A9217E"/>
    <w:rsid w:val="00A952E0"/>
    <w:rsid w:val="00A956DD"/>
    <w:rsid w:val="00AA0D7F"/>
    <w:rsid w:val="00AA2DA3"/>
    <w:rsid w:val="00AA3CE5"/>
    <w:rsid w:val="00AA4298"/>
    <w:rsid w:val="00AA45FF"/>
    <w:rsid w:val="00AA490B"/>
    <w:rsid w:val="00AA5555"/>
    <w:rsid w:val="00AA732E"/>
    <w:rsid w:val="00AA74BC"/>
    <w:rsid w:val="00AA7A9C"/>
    <w:rsid w:val="00AB0D99"/>
    <w:rsid w:val="00AB1E48"/>
    <w:rsid w:val="00AB208C"/>
    <w:rsid w:val="00AB36F4"/>
    <w:rsid w:val="00AB4F7D"/>
    <w:rsid w:val="00AB7D29"/>
    <w:rsid w:val="00AC0519"/>
    <w:rsid w:val="00AC292A"/>
    <w:rsid w:val="00AC31FC"/>
    <w:rsid w:val="00AC630F"/>
    <w:rsid w:val="00AC6485"/>
    <w:rsid w:val="00AD4D48"/>
    <w:rsid w:val="00AD56B7"/>
    <w:rsid w:val="00AD7D95"/>
    <w:rsid w:val="00AE2802"/>
    <w:rsid w:val="00AE2E96"/>
    <w:rsid w:val="00AE5E24"/>
    <w:rsid w:val="00AE616C"/>
    <w:rsid w:val="00AE7E39"/>
    <w:rsid w:val="00AF047E"/>
    <w:rsid w:val="00AF2D2C"/>
    <w:rsid w:val="00AF30E7"/>
    <w:rsid w:val="00AF618C"/>
    <w:rsid w:val="00B0054E"/>
    <w:rsid w:val="00B011D4"/>
    <w:rsid w:val="00B016E7"/>
    <w:rsid w:val="00B02FA9"/>
    <w:rsid w:val="00B04D47"/>
    <w:rsid w:val="00B0508F"/>
    <w:rsid w:val="00B10134"/>
    <w:rsid w:val="00B111A4"/>
    <w:rsid w:val="00B113C3"/>
    <w:rsid w:val="00B15429"/>
    <w:rsid w:val="00B2341C"/>
    <w:rsid w:val="00B24593"/>
    <w:rsid w:val="00B25BCF"/>
    <w:rsid w:val="00B25FD2"/>
    <w:rsid w:val="00B26CF3"/>
    <w:rsid w:val="00B27684"/>
    <w:rsid w:val="00B30397"/>
    <w:rsid w:val="00B3093F"/>
    <w:rsid w:val="00B31942"/>
    <w:rsid w:val="00B32CC5"/>
    <w:rsid w:val="00B336E5"/>
    <w:rsid w:val="00B37438"/>
    <w:rsid w:val="00B40930"/>
    <w:rsid w:val="00B45EC2"/>
    <w:rsid w:val="00B5002C"/>
    <w:rsid w:val="00B540F6"/>
    <w:rsid w:val="00B55D24"/>
    <w:rsid w:val="00B61599"/>
    <w:rsid w:val="00B62992"/>
    <w:rsid w:val="00B63B51"/>
    <w:rsid w:val="00B644D2"/>
    <w:rsid w:val="00B65542"/>
    <w:rsid w:val="00B65B6A"/>
    <w:rsid w:val="00B71005"/>
    <w:rsid w:val="00B712B8"/>
    <w:rsid w:val="00B7218A"/>
    <w:rsid w:val="00B7470D"/>
    <w:rsid w:val="00B757AD"/>
    <w:rsid w:val="00B770EB"/>
    <w:rsid w:val="00B7710E"/>
    <w:rsid w:val="00B77225"/>
    <w:rsid w:val="00B80C22"/>
    <w:rsid w:val="00B80E2A"/>
    <w:rsid w:val="00B81659"/>
    <w:rsid w:val="00B846C2"/>
    <w:rsid w:val="00B8546A"/>
    <w:rsid w:val="00B87216"/>
    <w:rsid w:val="00B96632"/>
    <w:rsid w:val="00BA0298"/>
    <w:rsid w:val="00BA234F"/>
    <w:rsid w:val="00BA272E"/>
    <w:rsid w:val="00BA3CA9"/>
    <w:rsid w:val="00BA66D7"/>
    <w:rsid w:val="00BA7360"/>
    <w:rsid w:val="00BA7EEF"/>
    <w:rsid w:val="00BB0E74"/>
    <w:rsid w:val="00BB2515"/>
    <w:rsid w:val="00BB4C57"/>
    <w:rsid w:val="00BB4DD2"/>
    <w:rsid w:val="00BB4E2E"/>
    <w:rsid w:val="00BB5931"/>
    <w:rsid w:val="00BB5B5E"/>
    <w:rsid w:val="00BB6952"/>
    <w:rsid w:val="00BB6A5C"/>
    <w:rsid w:val="00BB6BD4"/>
    <w:rsid w:val="00BB7142"/>
    <w:rsid w:val="00BC3EAD"/>
    <w:rsid w:val="00BC46F0"/>
    <w:rsid w:val="00BC5196"/>
    <w:rsid w:val="00BC77F5"/>
    <w:rsid w:val="00BD5105"/>
    <w:rsid w:val="00BD6ED9"/>
    <w:rsid w:val="00BD6F4E"/>
    <w:rsid w:val="00BE0AFB"/>
    <w:rsid w:val="00BE0C0E"/>
    <w:rsid w:val="00BE57C7"/>
    <w:rsid w:val="00BE58EC"/>
    <w:rsid w:val="00BE6FAA"/>
    <w:rsid w:val="00BE725E"/>
    <w:rsid w:val="00BE7AA7"/>
    <w:rsid w:val="00BF211C"/>
    <w:rsid w:val="00BF2310"/>
    <w:rsid w:val="00BF31E1"/>
    <w:rsid w:val="00BF4C1B"/>
    <w:rsid w:val="00BF6FCE"/>
    <w:rsid w:val="00BF724B"/>
    <w:rsid w:val="00C01F94"/>
    <w:rsid w:val="00C024DC"/>
    <w:rsid w:val="00C05A83"/>
    <w:rsid w:val="00C06672"/>
    <w:rsid w:val="00C073BF"/>
    <w:rsid w:val="00C1280D"/>
    <w:rsid w:val="00C129D1"/>
    <w:rsid w:val="00C13AB2"/>
    <w:rsid w:val="00C13F08"/>
    <w:rsid w:val="00C160E9"/>
    <w:rsid w:val="00C212B5"/>
    <w:rsid w:val="00C21751"/>
    <w:rsid w:val="00C24CD7"/>
    <w:rsid w:val="00C25235"/>
    <w:rsid w:val="00C2654C"/>
    <w:rsid w:val="00C266BD"/>
    <w:rsid w:val="00C2675F"/>
    <w:rsid w:val="00C3125A"/>
    <w:rsid w:val="00C31E5F"/>
    <w:rsid w:val="00C34886"/>
    <w:rsid w:val="00C3555F"/>
    <w:rsid w:val="00C36865"/>
    <w:rsid w:val="00C40738"/>
    <w:rsid w:val="00C40886"/>
    <w:rsid w:val="00C40D69"/>
    <w:rsid w:val="00C43F2F"/>
    <w:rsid w:val="00C44073"/>
    <w:rsid w:val="00C445F4"/>
    <w:rsid w:val="00C45D92"/>
    <w:rsid w:val="00C471C5"/>
    <w:rsid w:val="00C473E6"/>
    <w:rsid w:val="00C5003B"/>
    <w:rsid w:val="00C50EBD"/>
    <w:rsid w:val="00C52DDC"/>
    <w:rsid w:val="00C53CDA"/>
    <w:rsid w:val="00C5549D"/>
    <w:rsid w:val="00C60CA6"/>
    <w:rsid w:val="00C634C3"/>
    <w:rsid w:val="00C64DCD"/>
    <w:rsid w:val="00C6660B"/>
    <w:rsid w:val="00C66D92"/>
    <w:rsid w:val="00C67188"/>
    <w:rsid w:val="00C71A51"/>
    <w:rsid w:val="00C7212A"/>
    <w:rsid w:val="00C72941"/>
    <w:rsid w:val="00C73301"/>
    <w:rsid w:val="00C73312"/>
    <w:rsid w:val="00C7486A"/>
    <w:rsid w:val="00C75380"/>
    <w:rsid w:val="00C7642F"/>
    <w:rsid w:val="00C80633"/>
    <w:rsid w:val="00C82836"/>
    <w:rsid w:val="00C8303A"/>
    <w:rsid w:val="00C833D6"/>
    <w:rsid w:val="00C843E7"/>
    <w:rsid w:val="00C8557D"/>
    <w:rsid w:val="00C87037"/>
    <w:rsid w:val="00C927E5"/>
    <w:rsid w:val="00C9290B"/>
    <w:rsid w:val="00C929C1"/>
    <w:rsid w:val="00C93F46"/>
    <w:rsid w:val="00C94DF0"/>
    <w:rsid w:val="00C94FE2"/>
    <w:rsid w:val="00C956AB"/>
    <w:rsid w:val="00C95BC8"/>
    <w:rsid w:val="00C96B7D"/>
    <w:rsid w:val="00C97E30"/>
    <w:rsid w:val="00CA12CA"/>
    <w:rsid w:val="00CA387B"/>
    <w:rsid w:val="00CA3A50"/>
    <w:rsid w:val="00CA485D"/>
    <w:rsid w:val="00CA4A63"/>
    <w:rsid w:val="00CA513F"/>
    <w:rsid w:val="00CB05D3"/>
    <w:rsid w:val="00CB2A18"/>
    <w:rsid w:val="00CB5C07"/>
    <w:rsid w:val="00CB7FB5"/>
    <w:rsid w:val="00CC0719"/>
    <w:rsid w:val="00CC38F9"/>
    <w:rsid w:val="00CC5B50"/>
    <w:rsid w:val="00CC6FB0"/>
    <w:rsid w:val="00CC7B34"/>
    <w:rsid w:val="00CD46EF"/>
    <w:rsid w:val="00CD4FEB"/>
    <w:rsid w:val="00CD5380"/>
    <w:rsid w:val="00CD582B"/>
    <w:rsid w:val="00CD66BB"/>
    <w:rsid w:val="00CD682D"/>
    <w:rsid w:val="00CD6D19"/>
    <w:rsid w:val="00CD7280"/>
    <w:rsid w:val="00CD7EBB"/>
    <w:rsid w:val="00CE0497"/>
    <w:rsid w:val="00CE40A1"/>
    <w:rsid w:val="00CE4EAA"/>
    <w:rsid w:val="00CE78A4"/>
    <w:rsid w:val="00CF0651"/>
    <w:rsid w:val="00CF1503"/>
    <w:rsid w:val="00CF299B"/>
    <w:rsid w:val="00CF33A3"/>
    <w:rsid w:val="00CF5A06"/>
    <w:rsid w:val="00CF68DE"/>
    <w:rsid w:val="00CF6EDB"/>
    <w:rsid w:val="00CF759B"/>
    <w:rsid w:val="00CF776B"/>
    <w:rsid w:val="00D00DB5"/>
    <w:rsid w:val="00D01D29"/>
    <w:rsid w:val="00D04EDC"/>
    <w:rsid w:val="00D06200"/>
    <w:rsid w:val="00D06901"/>
    <w:rsid w:val="00D06C34"/>
    <w:rsid w:val="00D07AA2"/>
    <w:rsid w:val="00D109E7"/>
    <w:rsid w:val="00D10BC6"/>
    <w:rsid w:val="00D11ECF"/>
    <w:rsid w:val="00D12BBA"/>
    <w:rsid w:val="00D13344"/>
    <w:rsid w:val="00D13E81"/>
    <w:rsid w:val="00D15640"/>
    <w:rsid w:val="00D20765"/>
    <w:rsid w:val="00D20BE1"/>
    <w:rsid w:val="00D21AA5"/>
    <w:rsid w:val="00D22671"/>
    <w:rsid w:val="00D23434"/>
    <w:rsid w:val="00D23E83"/>
    <w:rsid w:val="00D26253"/>
    <w:rsid w:val="00D27E51"/>
    <w:rsid w:val="00D3288A"/>
    <w:rsid w:val="00D3389C"/>
    <w:rsid w:val="00D35490"/>
    <w:rsid w:val="00D36552"/>
    <w:rsid w:val="00D36FDD"/>
    <w:rsid w:val="00D37388"/>
    <w:rsid w:val="00D41389"/>
    <w:rsid w:val="00D42523"/>
    <w:rsid w:val="00D427F0"/>
    <w:rsid w:val="00D43BEA"/>
    <w:rsid w:val="00D44175"/>
    <w:rsid w:val="00D44A89"/>
    <w:rsid w:val="00D44C5C"/>
    <w:rsid w:val="00D45C02"/>
    <w:rsid w:val="00D45C93"/>
    <w:rsid w:val="00D500FC"/>
    <w:rsid w:val="00D504FA"/>
    <w:rsid w:val="00D517A9"/>
    <w:rsid w:val="00D521C4"/>
    <w:rsid w:val="00D525FF"/>
    <w:rsid w:val="00D528B5"/>
    <w:rsid w:val="00D53B51"/>
    <w:rsid w:val="00D54115"/>
    <w:rsid w:val="00D61504"/>
    <w:rsid w:val="00D617BD"/>
    <w:rsid w:val="00D61DDE"/>
    <w:rsid w:val="00D62895"/>
    <w:rsid w:val="00D669A0"/>
    <w:rsid w:val="00D707DB"/>
    <w:rsid w:val="00D7088E"/>
    <w:rsid w:val="00D72D16"/>
    <w:rsid w:val="00D74537"/>
    <w:rsid w:val="00D75BB8"/>
    <w:rsid w:val="00D76BB5"/>
    <w:rsid w:val="00D770CD"/>
    <w:rsid w:val="00D81406"/>
    <w:rsid w:val="00D82BB9"/>
    <w:rsid w:val="00D852E3"/>
    <w:rsid w:val="00D854D6"/>
    <w:rsid w:val="00D86D9D"/>
    <w:rsid w:val="00D900AA"/>
    <w:rsid w:val="00D94FFD"/>
    <w:rsid w:val="00D96DF3"/>
    <w:rsid w:val="00D97E28"/>
    <w:rsid w:val="00DA023E"/>
    <w:rsid w:val="00DA08FE"/>
    <w:rsid w:val="00DA0E4C"/>
    <w:rsid w:val="00DA1D9E"/>
    <w:rsid w:val="00DA256E"/>
    <w:rsid w:val="00DA322A"/>
    <w:rsid w:val="00DA6834"/>
    <w:rsid w:val="00DB0F8D"/>
    <w:rsid w:val="00DB1CA5"/>
    <w:rsid w:val="00DB385D"/>
    <w:rsid w:val="00DB3EE2"/>
    <w:rsid w:val="00DB4042"/>
    <w:rsid w:val="00DB48BA"/>
    <w:rsid w:val="00DB524C"/>
    <w:rsid w:val="00DB56DC"/>
    <w:rsid w:val="00DB6827"/>
    <w:rsid w:val="00DB703D"/>
    <w:rsid w:val="00DB711C"/>
    <w:rsid w:val="00DC0004"/>
    <w:rsid w:val="00DC14FD"/>
    <w:rsid w:val="00DD0253"/>
    <w:rsid w:val="00DD08C8"/>
    <w:rsid w:val="00DD12AB"/>
    <w:rsid w:val="00DD3EDD"/>
    <w:rsid w:val="00DD4F81"/>
    <w:rsid w:val="00DD5527"/>
    <w:rsid w:val="00DD72FD"/>
    <w:rsid w:val="00DD7D52"/>
    <w:rsid w:val="00DE1D15"/>
    <w:rsid w:val="00DE3053"/>
    <w:rsid w:val="00DE3907"/>
    <w:rsid w:val="00DE4D98"/>
    <w:rsid w:val="00DE5BA7"/>
    <w:rsid w:val="00DE79FE"/>
    <w:rsid w:val="00DF0AF5"/>
    <w:rsid w:val="00DF13A4"/>
    <w:rsid w:val="00DF303B"/>
    <w:rsid w:val="00DF3E60"/>
    <w:rsid w:val="00DF49DC"/>
    <w:rsid w:val="00DF4F46"/>
    <w:rsid w:val="00DF50B1"/>
    <w:rsid w:val="00DF5A0F"/>
    <w:rsid w:val="00DF5D26"/>
    <w:rsid w:val="00E04241"/>
    <w:rsid w:val="00E04BD1"/>
    <w:rsid w:val="00E05D9B"/>
    <w:rsid w:val="00E065D4"/>
    <w:rsid w:val="00E078B2"/>
    <w:rsid w:val="00E100F4"/>
    <w:rsid w:val="00E106B1"/>
    <w:rsid w:val="00E11F23"/>
    <w:rsid w:val="00E13D33"/>
    <w:rsid w:val="00E165E1"/>
    <w:rsid w:val="00E16C96"/>
    <w:rsid w:val="00E17FD2"/>
    <w:rsid w:val="00E2301D"/>
    <w:rsid w:val="00E238BA"/>
    <w:rsid w:val="00E25A80"/>
    <w:rsid w:val="00E303BD"/>
    <w:rsid w:val="00E313BC"/>
    <w:rsid w:val="00E34490"/>
    <w:rsid w:val="00E404A4"/>
    <w:rsid w:val="00E4110C"/>
    <w:rsid w:val="00E41181"/>
    <w:rsid w:val="00E42056"/>
    <w:rsid w:val="00E421E7"/>
    <w:rsid w:val="00E44423"/>
    <w:rsid w:val="00E4449A"/>
    <w:rsid w:val="00E465C3"/>
    <w:rsid w:val="00E46634"/>
    <w:rsid w:val="00E4784D"/>
    <w:rsid w:val="00E4787B"/>
    <w:rsid w:val="00E523BC"/>
    <w:rsid w:val="00E53992"/>
    <w:rsid w:val="00E54DC3"/>
    <w:rsid w:val="00E567FC"/>
    <w:rsid w:val="00E5686B"/>
    <w:rsid w:val="00E577CC"/>
    <w:rsid w:val="00E63091"/>
    <w:rsid w:val="00E63F4B"/>
    <w:rsid w:val="00E648C7"/>
    <w:rsid w:val="00E67F06"/>
    <w:rsid w:val="00E705ED"/>
    <w:rsid w:val="00E744C3"/>
    <w:rsid w:val="00E80132"/>
    <w:rsid w:val="00E83173"/>
    <w:rsid w:val="00E846C5"/>
    <w:rsid w:val="00E85812"/>
    <w:rsid w:val="00E85BFA"/>
    <w:rsid w:val="00E8640D"/>
    <w:rsid w:val="00E90D7E"/>
    <w:rsid w:val="00E91522"/>
    <w:rsid w:val="00E91A86"/>
    <w:rsid w:val="00E931C1"/>
    <w:rsid w:val="00E94D70"/>
    <w:rsid w:val="00E94DE6"/>
    <w:rsid w:val="00E95A0E"/>
    <w:rsid w:val="00E95A70"/>
    <w:rsid w:val="00E9782F"/>
    <w:rsid w:val="00E978A7"/>
    <w:rsid w:val="00EA0160"/>
    <w:rsid w:val="00EA269E"/>
    <w:rsid w:val="00EA2947"/>
    <w:rsid w:val="00EA2E1D"/>
    <w:rsid w:val="00EA38FA"/>
    <w:rsid w:val="00EA502F"/>
    <w:rsid w:val="00EA542C"/>
    <w:rsid w:val="00EA79D7"/>
    <w:rsid w:val="00EB0D98"/>
    <w:rsid w:val="00EB289A"/>
    <w:rsid w:val="00EB2976"/>
    <w:rsid w:val="00EB31A5"/>
    <w:rsid w:val="00EB41EC"/>
    <w:rsid w:val="00EB65AB"/>
    <w:rsid w:val="00EC03B7"/>
    <w:rsid w:val="00EC1BAA"/>
    <w:rsid w:val="00EC27B0"/>
    <w:rsid w:val="00EC2DE4"/>
    <w:rsid w:val="00EC3122"/>
    <w:rsid w:val="00EC3889"/>
    <w:rsid w:val="00EC66EB"/>
    <w:rsid w:val="00EC7286"/>
    <w:rsid w:val="00EC7ADB"/>
    <w:rsid w:val="00ED36E9"/>
    <w:rsid w:val="00ED7E82"/>
    <w:rsid w:val="00EE023A"/>
    <w:rsid w:val="00EE1067"/>
    <w:rsid w:val="00EE2394"/>
    <w:rsid w:val="00EE244B"/>
    <w:rsid w:val="00EE56E7"/>
    <w:rsid w:val="00EE60FB"/>
    <w:rsid w:val="00EE7428"/>
    <w:rsid w:val="00EE773C"/>
    <w:rsid w:val="00EF0193"/>
    <w:rsid w:val="00EF031D"/>
    <w:rsid w:val="00EF0C5C"/>
    <w:rsid w:val="00EF1017"/>
    <w:rsid w:val="00EF23C5"/>
    <w:rsid w:val="00EF2407"/>
    <w:rsid w:val="00EF33B7"/>
    <w:rsid w:val="00EF3664"/>
    <w:rsid w:val="00EF57C0"/>
    <w:rsid w:val="00EF5DCE"/>
    <w:rsid w:val="00EF675A"/>
    <w:rsid w:val="00F003D7"/>
    <w:rsid w:val="00F03771"/>
    <w:rsid w:val="00F039F6"/>
    <w:rsid w:val="00F0617A"/>
    <w:rsid w:val="00F07371"/>
    <w:rsid w:val="00F10899"/>
    <w:rsid w:val="00F10EBF"/>
    <w:rsid w:val="00F12074"/>
    <w:rsid w:val="00F124E7"/>
    <w:rsid w:val="00F1502B"/>
    <w:rsid w:val="00F17A57"/>
    <w:rsid w:val="00F21D50"/>
    <w:rsid w:val="00F22FC1"/>
    <w:rsid w:val="00F232F5"/>
    <w:rsid w:val="00F240A4"/>
    <w:rsid w:val="00F2540C"/>
    <w:rsid w:val="00F26A45"/>
    <w:rsid w:val="00F30EC3"/>
    <w:rsid w:val="00F3181C"/>
    <w:rsid w:val="00F32E60"/>
    <w:rsid w:val="00F36839"/>
    <w:rsid w:val="00F36893"/>
    <w:rsid w:val="00F37FBB"/>
    <w:rsid w:val="00F400F6"/>
    <w:rsid w:val="00F40796"/>
    <w:rsid w:val="00F40DAC"/>
    <w:rsid w:val="00F415C9"/>
    <w:rsid w:val="00F42B2E"/>
    <w:rsid w:val="00F42D47"/>
    <w:rsid w:val="00F432D7"/>
    <w:rsid w:val="00F475AF"/>
    <w:rsid w:val="00F47767"/>
    <w:rsid w:val="00F47A6D"/>
    <w:rsid w:val="00F47BA0"/>
    <w:rsid w:val="00F50883"/>
    <w:rsid w:val="00F50AD4"/>
    <w:rsid w:val="00F525CF"/>
    <w:rsid w:val="00F531D1"/>
    <w:rsid w:val="00F53DC4"/>
    <w:rsid w:val="00F53F3E"/>
    <w:rsid w:val="00F553E6"/>
    <w:rsid w:val="00F55C1E"/>
    <w:rsid w:val="00F56780"/>
    <w:rsid w:val="00F5718B"/>
    <w:rsid w:val="00F571A7"/>
    <w:rsid w:val="00F61AB3"/>
    <w:rsid w:val="00F63990"/>
    <w:rsid w:val="00F6560C"/>
    <w:rsid w:val="00F7058B"/>
    <w:rsid w:val="00F70F23"/>
    <w:rsid w:val="00F7164D"/>
    <w:rsid w:val="00F73B5B"/>
    <w:rsid w:val="00F75CB4"/>
    <w:rsid w:val="00F76993"/>
    <w:rsid w:val="00F769C5"/>
    <w:rsid w:val="00F77FCA"/>
    <w:rsid w:val="00F80B18"/>
    <w:rsid w:val="00F81B19"/>
    <w:rsid w:val="00F8219F"/>
    <w:rsid w:val="00F82CDF"/>
    <w:rsid w:val="00F83C64"/>
    <w:rsid w:val="00F86550"/>
    <w:rsid w:val="00F92DE1"/>
    <w:rsid w:val="00F95FEE"/>
    <w:rsid w:val="00F96073"/>
    <w:rsid w:val="00F960F4"/>
    <w:rsid w:val="00F96D39"/>
    <w:rsid w:val="00F96E1D"/>
    <w:rsid w:val="00FA2609"/>
    <w:rsid w:val="00FA2DC4"/>
    <w:rsid w:val="00FA3A4E"/>
    <w:rsid w:val="00FA4801"/>
    <w:rsid w:val="00FA6C91"/>
    <w:rsid w:val="00FB0543"/>
    <w:rsid w:val="00FB09D7"/>
    <w:rsid w:val="00FB295A"/>
    <w:rsid w:val="00FB4854"/>
    <w:rsid w:val="00FB4C48"/>
    <w:rsid w:val="00FB534B"/>
    <w:rsid w:val="00FC0BE7"/>
    <w:rsid w:val="00FC15AC"/>
    <w:rsid w:val="00FC23B0"/>
    <w:rsid w:val="00FC2789"/>
    <w:rsid w:val="00FC3DFF"/>
    <w:rsid w:val="00FC4F8B"/>
    <w:rsid w:val="00FC6F3D"/>
    <w:rsid w:val="00FC79F3"/>
    <w:rsid w:val="00FD1BE0"/>
    <w:rsid w:val="00FD261C"/>
    <w:rsid w:val="00FD3A1F"/>
    <w:rsid w:val="00FD533B"/>
    <w:rsid w:val="00FD59FF"/>
    <w:rsid w:val="00FD5EF6"/>
    <w:rsid w:val="00FD6B5E"/>
    <w:rsid w:val="00FD7E88"/>
    <w:rsid w:val="00FE0922"/>
    <w:rsid w:val="00FE0D16"/>
    <w:rsid w:val="00FE25FF"/>
    <w:rsid w:val="00FE383E"/>
    <w:rsid w:val="00FE3B34"/>
    <w:rsid w:val="00FE3D96"/>
    <w:rsid w:val="00FE4DA1"/>
    <w:rsid w:val="00FE4E5C"/>
    <w:rsid w:val="00FE5E99"/>
    <w:rsid w:val="00FE6470"/>
    <w:rsid w:val="00FF0D23"/>
    <w:rsid w:val="00FF2E18"/>
    <w:rsid w:val="00FF4572"/>
    <w:rsid w:val="00FF458B"/>
    <w:rsid w:val="00FF5CA5"/>
    <w:rsid w:val="00FF681E"/>
    <w:rsid w:val="00FF7222"/>
    <w:rsid w:val="010E7E14"/>
    <w:rsid w:val="0139E9D6"/>
    <w:rsid w:val="017FB3CF"/>
    <w:rsid w:val="028B3753"/>
    <w:rsid w:val="028D9B3E"/>
    <w:rsid w:val="02DF3080"/>
    <w:rsid w:val="032C88E5"/>
    <w:rsid w:val="041F85DB"/>
    <w:rsid w:val="04D6365C"/>
    <w:rsid w:val="05206ED3"/>
    <w:rsid w:val="05505AF2"/>
    <w:rsid w:val="057258A6"/>
    <w:rsid w:val="05C5633E"/>
    <w:rsid w:val="05EBA170"/>
    <w:rsid w:val="06073D97"/>
    <w:rsid w:val="0608C6C8"/>
    <w:rsid w:val="07A7BE9F"/>
    <w:rsid w:val="07B1B30E"/>
    <w:rsid w:val="083B7430"/>
    <w:rsid w:val="083E9B54"/>
    <w:rsid w:val="0A7BD867"/>
    <w:rsid w:val="0AE1E38D"/>
    <w:rsid w:val="0B5AB706"/>
    <w:rsid w:val="0BE09E0B"/>
    <w:rsid w:val="0C5A1A60"/>
    <w:rsid w:val="0D7C6E6C"/>
    <w:rsid w:val="0D836970"/>
    <w:rsid w:val="0DA02AA4"/>
    <w:rsid w:val="0DF8DD84"/>
    <w:rsid w:val="0E61A434"/>
    <w:rsid w:val="0E675258"/>
    <w:rsid w:val="0EA23C39"/>
    <w:rsid w:val="0EC7735B"/>
    <w:rsid w:val="0EEE614D"/>
    <w:rsid w:val="0F1D897E"/>
    <w:rsid w:val="104F28A6"/>
    <w:rsid w:val="106183F9"/>
    <w:rsid w:val="10AF1321"/>
    <w:rsid w:val="10C567B3"/>
    <w:rsid w:val="118DDF7B"/>
    <w:rsid w:val="127A9DA4"/>
    <w:rsid w:val="12AED849"/>
    <w:rsid w:val="1322AB60"/>
    <w:rsid w:val="13DE75B5"/>
    <w:rsid w:val="14825B49"/>
    <w:rsid w:val="14AFF043"/>
    <w:rsid w:val="156734B7"/>
    <w:rsid w:val="160FFFEC"/>
    <w:rsid w:val="1697CF3D"/>
    <w:rsid w:val="175A7EB5"/>
    <w:rsid w:val="179D630C"/>
    <w:rsid w:val="18226F5F"/>
    <w:rsid w:val="18262E05"/>
    <w:rsid w:val="18317E7F"/>
    <w:rsid w:val="18884AFD"/>
    <w:rsid w:val="19377910"/>
    <w:rsid w:val="195E54FC"/>
    <w:rsid w:val="1990AAC6"/>
    <w:rsid w:val="19E9D154"/>
    <w:rsid w:val="1A48EC54"/>
    <w:rsid w:val="1A66D318"/>
    <w:rsid w:val="1A83316C"/>
    <w:rsid w:val="1B665852"/>
    <w:rsid w:val="1B752624"/>
    <w:rsid w:val="1C82E55A"/>
    <w:rsid w:val="1CBC53C4"/>
    <w:rsid w:val="1CCF6EC5"/>
    <w:rsid w:val="1D8F0AEE"/>
    <w:rsid w:val="1DFB42B6"/>
    <w:rsid w:val="1E087B27"/>
    <w:rsid w:val="1E1A3371"/>
    <w:rsid w:val="1E9DF914"/>
    <w:rsid w:val="1F52B3DD"/>
    <w:rsid w:val="2003AAF0"/>
    <w:rsid w:val="20183FC6"/>
    <w:rsid w:val="20F9DA5E"/>
    <w:rsid w:val="2102C1B8"/>
    <w:rsid w:val="216CF3B1"/>
    <w:rsid w:val="21B54D3B"/>
    <w:rsid w:val="225D7045"/>
    <w:rsid w:val="2287354E"/>
    <w:rsid w:val="229EC237"/>
    <w:rsid w:val="22FF9499"/>
    <w:rsid w:val="2311428D"/>
    <w:rsid w:val="235BCEAA"/>
    <w:rsid w:val="24CB3E11"/>
    <w:rsid w:val="24D61FF4"/>
    <w:rsid w:val="24E36A4F"/>
    <w:rsid w:val="250D9AB2"/>
    <w:rsid w:val="25E3AC59"/>
    <w:rsid w:val="266E31AF"/>
    <w:rsid w:val="27170966"/>
    <w:rsid w:val="277F7CBA"/>
    <w:rsid w:val="27C353D0"/>
    <w:rsid w:val="27C72B4B"/>
    <w:rsid w:val="27DCEBA6"/>
    <w:rsid w:val="286E15A9"/>
    <w:rsid w:val="291B153A"/>
    <w:rsid w:val="294F6342"/>
    <w:rsid w:val="298C3A21"/>
    <w:rsid w:val="29B71BDD"/>
    <w:rsid w:val="2A1BF1A9"/>
    <w:rsid w:val="2BBD0CCD"/>
    <w:rsid w:val="2C6A780B"/>
    <w:rsid w:val="2CBE3E40"/>
    <w:rsid w:val="2CCE309A"/>
    <w:rsid w:val="2DEE865D"/>
    <w:rsid w:val="2EDA5BCA"/>
    <w:rsid w:val="2EF5B6FC"/>
    <w:rsid w:val="2F0C61A3"/>
    <w:rsid w:val="304BB9D2"/>
    <w:rsid w:val="30926E50"/>
    <w:rsid w:val="30C23A32"/>
    <w:rsid w:val="310C9C27"/>
    <w:rsid w:val="3219EA12"/>
    <w:rsid w:val="3289AF3A"/>
    <w:rsid w:val="32C9BF2C"/>
    <w:rsid w:val="32E1D1C6"/>
    <w:rsid w:val="33907226"/>
    <w:rsid w:val="34250F0E"/>
    <w:rsid w:val="345B4E44"/>
    <w:rsid w:val="34AF4AE0"/>
    <w:rsid w:val="34B9F3FF"/>
    <w:rsid w:val="34F0C278"/>
    <w:rsid w:val="34FEB81D"/>
    <w:rsid w:val="354A9F78"/>
    <w:rsid w:val="359552D3"/>
    <w:rsid w:val="35FD57E7"/>
    <w:rsid w:val="36E7CB8F"/>
    <w:rsid w:val="37711C6D"/>
    <w:rsid w:val="37F69296"/>
    <w:rsid w:val="38896377"/>
    <w:rsid w:val="388E46DF"/>
    <w:rsid w:val="38A18FB5"/>
    <w:rsid w:val="38F50EFD"/>
    <w:rsid w:val="3919751E"/>
    <w:rsid w:val="39D67A8E"/>
    <w:rsid w:val="3A342157"/>
    <w:rsid w:val="3A894771"/>
    <w:rsid w:val="3B5006D7"/>
    <w:rsid w:val="3C1E1BD3"/>
    <w:rsid w:val="3C61C9EA"/>
    <w:rsid w:val="3CB1027B"/>
    <w:rsid w:val="3CC0A52E"/>
    <w:rsid w:val="3CED6547"/>
    <w:rsid w:val="3CF063C5"/>
    <w:rsid w:val="3D3790E1"/>
    <w:rsid w:val="3DBB18B7"/>
    <w:rsid w:val="3E47ADE8"/>
    <w:rsid w:val="3E5814D9"/>
    <w:rsid w:val="3E5C758F"/>
    <w:rsid w:val="40A4823E"/>
    <w:rsid w:val="41724FF5"/>
    <w:rsid w:val="41A03D87"/>
    <w:rsid w:val="41D54307"/>
    <w:rsid w:val="4219496A"/>
    <w:rsid w:val="42D82155"/>
    <w:rsid w:val="4327C756"/>
    <w:rsid w:val="44280A5B"/>
    <w:rsid w:val="44789532"/>
    <w:rsid w:val="44A47075"/>
    <w:rsid w:val="462E1478"/>
    <w:rsid w:val="466CEB4F"/>
    <w:rsid w:val="46F832ED"/>
    <w:rsid w:val="47D48EEC"/>
    <w:rsid w:val="47E670D2"/>
    <w:rsid w:val="4816A52C"/>
    <w:rsid w:val="486DBFC1"/>
    <w:rsid w:val="493517A3"/>
    <w:rsid w:val="49B0146C"/>
    <w:rsid w:val="4A023EB5"/>
    <w:rsid w:val="4A249DF8"/>
    <w:rsid w:val="4A58D522"/>
    <w:rsid w:val="4B46BD0F"/>
    <w:rsid w:val="4BB63B54"/>
    <w:rsid w:val="4BD0F64D"/>
    <w:rsid w:val="4BEFC27D"/>
    <w:rsid w:val="4BF01D8F"/>
    <w:rsid w:val="4BF96A14"/>
    <w:rsid w:val="4C95D901"/>
    <w:rsid w:val="4C9D7D3A"/>
    <w:rsid w:val="4CFA6D96"/>
    <w:rsid w:val="4E5179D9"/>
    <w:rsid w:val="4E668376"/>
    <w:rsid w:val="4E9D6134"/>
    <w:rsid w:val="4F62C4E4"/>
    <w:rsid w:val="4F6533FD"/>
    <w:rsid w:val="4F850CAC"/>
    <w:rsid w:val="4FC2EC8E"/>
    <w:rsid w:val="504653B7"/>
    <w:rsid w:val="504A23A6"/>
    <w:rsid w:val="50BCF53A"/>
    <w:rsid w:val="513B12C9"/>
    <w:rsid w:val="515B85A1"/>
    <w:rsid w:val="51D0622F"/>
    <w:rsid w:val="51E94755"/>
    <w:rsid w:val="51EE78F4"/>
    <w:rsid w:val="51F32D19"/>
    <w:rsid w:val="523D8999"/>
    <w:rsid w:val="538EFD7A"/>
    <w:rsid w:val="53B79ED3"/>
    <w:rsid w:val="544A7B66"/>
    <w:rsid w:val="544C9FD3"/>
    <w:rsid w:val="55291E04"/>
    <w:rsid w:val="55F72E1D"/>
    <w:rsid w:val="56351CE7"/>
    <w:rsid w:val="57CE582A"/>
    <w:rsid w:val="57F662E6"/>
    <w:rsid w:val="5804951E"/>
    <w:rsid w:val="581F500D"/>
    <w:rsid w:val="5841B851"/>
    <w:rsid w:val="5869B918"/>
    <w:rsid w:val="58A43853"/>
    <w:rsid w:val="58D153E3"/>
    <w:rsid w:val="58FC46ED"/>
    <w:rsid w:val="5966C1B0"/>
    <w:rsid w:val="59D7F47F"/>
    <w:rsid w:val="59E328AC"/>
    <w:rsid w:val="5A056140"/>
    <w:rsid w:val="5A6F9BF7"/>
    <w:rsid w:val="5A9634F2"/>
    <w:rsid w:val="5AC66535"/>
    <w:rsid w:val="5C818416"/>
    <w:rsid w:val="5CAB62D8"/>
    <w:rsid w:val="5CB46B4D"/>
    <w:rsid w:val="5D940CCD"/>
    <w:rsid w:val="5E5B9795"/>
    <w:rsid w:val="5E5D897B"/>
    <w:rsid w:val="5EA746E2"/>
    <w:rsid w:val="5ED7C0B5"/>
    <w:rsid w:val="5EED47B7"/>
    <w:rsid w:val="5F35C2BF"/>
    <w:rsid w:val="609621DB"/>
    <w:rsid w:val="60AE0FF4"/>
    <w:rsid w:val="60D44DA8"/>
    <w:rsid w:val="6137D70E"/>
    <w:rsid w:val="6165A330"/>
    <w:rsid w:val="61A703B2"/>
    <w:rsid w:val="62F6ECB8"/>
    <w:rsid w:val="6330F631"/>
    <w:rsid w:val="636CAA67"/>
    <w:rsid w:val="64541F1E"/>
    <w:rsid w:val="6491F212"/>
    <w:rsid w:val="64DEA474"/>
    <w:rsid w:val="654D6624"/>
    <w:rsid w:val="658E9CAF"/>
    <w:rsid w:val="6623AB97"/>
    <w:rsid w:val="6630F4F7"/>
    <w:rsid w:val="66A0386D"/>
    <w:rsid w:val="6709C977"/>
    <w:rsid w:val="6722EC72"/>
    <w:rsid w:val="67329A40"/>
    <w:rsid w:val="67664A42"/>
    <w:rsid w:val="68F63CA1"/>
    <w:rsid w:val="692AF4D8"/>
    <w:rsid w:val="693276B1"/>
    <w:rsid w:val="69C118CF"/>
    <w:rsid w:val="6A2999AE"/>
    <w:rsid w:val="6A6A3629"/>
    <w:rsid w:val="6B8DE924"/>
    <w:rsid w:val="6BD2BC8D"/>
    <w:rsid w:val="6C6A1773"/>
    <w:rsid w:val="6C754ED1"/>
    <w:rsid w:val="6D3AEFF1"/>
    <w:rsid w:val="6D74A4E3"/>
    <w:rsid w:val="6E26C55E"/>
    <w:rsid w:val="6E602A78"/>
    <w:rsid w:val="6E8E3430"/>
    <w:rsid w:val="6EEC01D0"/>
    <w:rsid w:val="6F8AF3C3"/>
    <w:rsid w:val="6F8EB269"/>
    <w:rsid w:val="70AD47CF"/>
    <w:rsid w:val="70B4332B"/>
    <w:rsid w:val="70E5DE93"/>
    <w:rsid w:val="7170751D"/>
    <w:rsid w:val="718E7C38"/>
    <w:rsid w:val="72357C2B"/>
    <w:rsid w:val="725A2131"/>
    <w:rsid w:val="72B0E974"/>
    <w:rsid w:val="72D958F7"/>
    <w:rsid w:val="72DAC0C3"/>
    <w:rsid w:val="731F84E1"/>
    <w:rsid w:val="73376D3C"/>
    <w:rsid w:val="73A82426"/>
    <w:rsid w:val="74E0CAE0"/>
    <w:rsid w:val="74FD56D9"/>
    <w:rsid w:val="7591E931"/>
    <w:rsid w:val="7598E435"/>
    <w:rsid w:val="75A37F66"/>
    <w:rsid w:val="76230F49"/>
    <w:rsid w:val="76722097"/>
    <w:rsid w:val="77956398"/>
    <w:rsid w:val="7799C44E"/>
    <w:rsid w:val="77F59B13"/>
    <w:rsid w:val="7843CF82"/>
    <w:rsid w:val="785AB2C2"/>
    <w:rsid w:val="78A08D0D"/>
    <w:rsid w:val="78CD363B"/>
    <w:rsid w:val="79121D63"/>
    <w:rsid w:val="796F77E5"/>
    <w:rsid w:val="79A33302"/>
    <w:rsid w:val="79B3DC4C"/>
    <w:rsid w:val="79DFB15D"/>
    <w:rsid w:val="7A0F03CE"/>
    <w:rsid w:val="7A79C6F1"/>
    <w:rsid w:val="7AC5AE4C"/>
    <w:rsid w:val="7B6359A3"/>
    <w:rsid w:val="7BC64E3D"/>
    <w:rsid w:val="7C4A2C89"/>
    <w:rsid w:val="7C92750C"/>
    <w:rsid w:val="7CAA026C"/>
    <w:rsid w:val="7CFD0D04"/>
    <w:rsid w:val="7D61F483"/>
    <w:rsid w:val="7D70B0D0"/>
    <w:rsid w:val="7D93E9F4"/>
    <w:rsid w:val="7DAA632E"/>
    <w:rsid w:val="7E0734D2"/>
    <w:rsid w:val="7E503268"/>
    <w:rsid w:val="7E613B69"/>
    <w:rsid w:val="7E656343"/>
    <w:rsid w:val="7E9FD869"/>
    <w:rsid w:val="7EAC6A8F"/>
    <w:rsid w:val="7ECC9882"/>
    <w:rsid w:val="7F76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510CD1"/>
  <w15:docId w15:val="{9E8E71B5-BA3D-44ED-89EC-291FDD9D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81384"/>
    <w:pPr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2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2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3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spacing w:after="0"/>
      <w:jc w:val="left"/>
    </w:pPr>
    <w:rPr>
      <w:sz w:val="24"/>
    </w:r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A5CEB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Verzeichnis3">
    <w:name w:val="toc 3"/>
    <w:basedOn w:val="Standard"/>
    <w:next w:val="Standard"/>
    <w:autoRedefine/>
    <w:uiPriority w:val="39"/>
    <w:unhideWhenUsed/>
    <w:rsid w:val="000A5CEB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9177B2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C94DF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AndrinTest\Documents\Noser%20Young\GitRepo\BLJ2020AnKla\Java\TBZ\153\Doku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file:///C:\Users\AndrinTest\Documents\Noser%20Young\GitRepo\BLJ2020AnKla\Java\TBZ\153\Doku.docx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file:///C:\Users\AndrinTest\Documents\Noser%20Young\GitRepo\BLJ2020AnKla\Java\TBZ\153\Doku.docx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eber\Downloads\TechDok-Titelsei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AED0216D4C4E7BBFC7F785BC67D4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5C8FF4-25A4-43AD-82CE-713ACF7644E4}"/>
      </w:docPartPr>
      <w:docPartBody>
        <w:p w:rsidR="009C3035" w:rsidRDefault="002844A3">
          <w:pPr>
            <w:pStyle w:val="D2AED0216D4C4E7BBFC7F785BC67D4A7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6BD861D10E4F4BB38358C852FA71A7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2509EF-70DC-49FE-825A-3A70BE6C2479}"/>
      </w:docPartPr>
      <w:docPartBody>
        <w:p w:rsidR="009C3035" w:rsidRDefault="002844A3">
          <w:pPr>
            <w:pStyle w:val="6BD861D10E4F4BB38358C852FA71A7B4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5A996AC7D2474A2CBA33C382C068F1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31F41D-E96A-48E3-B16D-EF98758B9ED0}"/>
      </w:docPartPr>
      <w:docPartBody>
        <w:p w:rsidR="009C3035" w:rsidRDefault="002844A3">
          <w:pPr>
            <w:pStyle w:val="5A996AC7D2474A2CBA33C382C068F156"/>
          </w:pPr>
          <w:r w:rsidRPr="00684FFD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A3"/>
    <w:rsid w:val="001C7104"/>
    <w:rsid w:val="002844A3"/>
    <w:rsid w:val="00361763"/>
    <w:rsid w:val="004A341B"/>
    <w:rsid w:val="004F21A9"/>
    <w:rsid w:val="006E71B8"/>
    <w:rsid w:val="007831E4"/>
    <w:rsid w:val="007C11D4"/>
    <w:rsid w:val="0095281F"/>
    <w:rsid w:val="0098076A"/>
    <w:rsid w:val="0098350A"/>
    <w:rsid w:val="009B0DA0"/>
    <w:rsid w:val="009B2A62"/>
    <w:rsid w:val="009C3035"/>
    <w:rsid w:val="00A30BD4"/>
    <w:rsid w:val="00BC1CDF"/>
    <w:rsid w:val="00CB7054"/>
    <w:rsid w:val="00FB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2AED0216D4C4E7BBFC7F785BC67D4A7">
    <w:name w:val="D2AED0216D4C4E7BBFC7F785BC67D4A7"/>
  </w:style>
  <w:style w:type="paragraph" w:customStyle="1" w:styleId="6BD861D10E4F4BB38358C852FA71A7B4">
    <w:name w:val="6BD861D10E4F4BB38358C852FA71A7B4"/>
  </w:style>
  <w:style w:type="paragraph" w:customStyle="1" w:styleId="5A996AC7D2474A2CBA33C382C068F156">
    <w:name w:val="5A996AC7D2474A2CBA33C382C068F1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3D03A04-A1B1-44CA-8FAC-A2908542B64C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nicolas.boeglin@nyp.ch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1d04811-c0b8-477a-a861-21484e0445a0">
      <UserInfo>
        <DisplayName>Calisto Marcello</DisplayName>
        <AccountId>13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878CDD4E3F0CE42AE34B937C759F974" ma:contentTypeVersion="4" ma:contentTypeDescription="Ein neues Dokument erstellen." ma:contentTypeScope="" ma:versionID="ad3abde5509c74113b955b57a4c08504">
  <xsd:schema xmlns:xsd="http://www.w3.org/2001/XMLSchema" xmlns:xs="http://www.w3.org/2001/XMLSchema" xmlns:p="http://schemas.microsoft.com/office/2006/metadata/properties" xmlns:ns2="61d04811-c0b8-477a-a861-21484e0445a0" xmlns:ns3="ecd22704-7eb2-4d21-b2d8-9f47e698bc45" targetNamespace="http://schemas.microsoft.com/office/2006/metadata/properties" ma:root="true" ma:fieldsID="fa6d48625cec38900e9df54d7a9e9309" ns2:_="" ns3:_="">
    <xsd:import namespace="61d04811-c0b8-477a-a861-21484e0445a0"/>
    <xsd:import namespace="ecd22704-7eb2-4d21-b2d8-9f47e698bc4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04811-c0b8-477a-a861-21484e0445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22704-7eb2-4d21-b2d8-9f47e698bc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513831-04BD-4C31-8D79-83804381B639}">
  <ds:schemaRefs>
    <ds:schemaRef ds:uri="http://schemas.microsoft.com/office/2006/metadata/properties"/>
    <ds:schemaRef ds:uri="http://schemas.microsoft.com/office/infopath/2007/PartnerControls"/>
    <ds:schemaRef ds:uri="61d04811-c0b8-477a-a861-21484e0445a0"/>
  </ds:schemaRefs>
</ds:datastoreItem>
</file>

<file path=customXml/itemProps3.xml><?xml version="1.0" encoding="utf-8"?>
<ds:datastoreItem xmlns:ds="http://schemas.openxmlformats.org/officeDocument/2006/customXml" ds:itemID="{875F35C3-0F9B-4193-8192-75071D3EE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d04811-c0b8-477a-a861-21484e0445a0"/>
    <ds:schemaRef ds:uri="ecd22704-7eb2-4d21-b2d8-9f47e698bc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23B1F9-6ABB-4111-ABC8-26DE2548B9E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TechDok-Titelseite.dotx</Template>
  <TotalTime>0</TotalTime>
  <Pages>5</Pages>
  <Words>553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Datenbankdokumentation M153</vt:lpstr>
    </vt:vector>
  </TitlesOfParts>
  <Company>Noser Young AG</Company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ueK 223</dc:title>
  <dc:subject>Multi-User-Applikationen objektorientiert realisieren</dc:subject>
  <dc:creator>Andrin Klarer, Davide Marcoli</dc:creator>
  <cp:keywords/>
  <cp:lastModifiedBy>Klarer Andrin</cp:lastModifiedBy>
  <cp:revision>9</cp:revision>
  <cp:lastPrinted>2010-08-10T17:16:00Z</cp:lastPrinted>
  <dcterms:created xsi:type="dcterms:W3CDTF">2022-01-29T21:31:00Z</dcterms:created>
  <dcterms:modified xsi:type="dcterms:W3CDTF">2022-02-23T08:52:00Z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0x010100F878CDD4E3F0CE42AE34B937C759F974</vt:lpwstr>
  </property>
</Properties>
</file>